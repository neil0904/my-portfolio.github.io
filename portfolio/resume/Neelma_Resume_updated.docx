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3415"/>
        <w:gridCol w:w="5225"/>
      </w:tblGrid>
      <w:tr w:rsidR="007A0F44" w:rsidRPr="00565B06" w14:paraId="608AD2BA" w14:textId="77777777" w:rsidTr="003D3EEE">
        <w:trPr>
          <w:trHeight w:hRule="exact" w:val="1944"/>
        </w:trPr>
        <w:tc>
          <w:tcPr>
            <w:tcW w:w="3415" w:type="dxa"/>
            <w:tcMar>
              <w:right w:w="144" w:type="dxa"/>
            </w:tcMar>
            <w:vAlign w:val="bottom"/>
          </w:tcPr>
          <w:p w14:paraId="01F9178B" w14:textId="0399F8EA" w:rsidR="007A0F44" w:rsidRPr="003D3EEE" w:rsidRDefault="00F859D4" w:rsidP="00174A87">
            <w:pPr>
              <w:pStyle w:val="Title"/>
              <w:rPr>
                <w:sz w:val="60"/>
                <w:szCs w:val="60"/>
              </w:rPr>
            </w:pPr>
            <w:r w:rsidRPr="003D3EEE">
              <w:rPr>
                <w:sz w:val="60"/>
                <w:szCs w:val="60"/>
              </w:rPr>
              <w:t>Neelma</w:t>
            </w:r>
          </w:p>
          <w:p w14:paraId="4C08E7C4" w14:textId="648AFD75" w:rsidR="007A0F44" w:rsidRPr="003D3EEE" w:rsidRDefault="00F859D4" w:rsidP="00174A87">
            <w:pPr>
              <w:pStyle w:val="Subtitle"/>
              <w:rPr>
                <w:sz w:val="60"/>
                <w:szCs w:val="60"/>
              </w:rPr>
            </w:pPr>
            <w:r w:rsidRPr="003D3EEE">
              <w:rPr>
                <w:spacing w:val="-2"/>
                <w:sz w:val="60"/>
                <w:szCs w:val="60"/>
              </w:rPr>
              <w:t>Niazi</w:t>
            </w:r>
          </w:p>
        </w:tc>
        <w:tc>
          <w:tcPr>
            <w:tcW w:w="5225" w:type="dxa"/>
            <w:tcMar>
              <w:left w:w="144" w:type="dxa"/>
            </w:tcMar>
            <w:vAlign w:val="bottom"/>
          </w:tcPr>
          <w:p w14:paraId="0CB033DC" w14:textId="72D452C2" w:rsidR="007A0F44" w:rsidRDefault="00000000" w:rsidP="00174A87">
            <w:pPr>
              <w:pStyle w:val="ContactInfo"/>
            </w:pPr>
            <w:sdt>
              <w:sdtPr>
                <w:rPr>
                  <w:color w:val="auto"/>
                </w:rPr>
                <w:alias w:val="Enter address:"/>
                <w:tag w:val="Enter address:"/>
                <w:id w:val="-989020281"/>
                <w:placeholder>
                  <w:docPart w:val="097BFC67B2994742B110198C8E354BA5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F859D4" w:rsidRPr="00F859D4">
                  <w:rPr>
                    <w:color w:val="auto"/>
                  </w:rPr>
                  <w:t>A-71, Sector Y-1, Gulshan-e-</w:t>
                </w:r>
                <w:proofErr w:type="spellStart"/>
                <w:r w:rsidR="00F859D4" w:rsidRPr="00F859D4">
                  <w:rPr>
                    <w:color w:val="auto"/>
                  </w:rPr>
                  <w:t>Maymar</w:t>
                </w:r>
                <w:proofErr w:type="spellEnd"/>
                <w:r w:rsidR="00F859D4" w:rsidRPr="00F859D4">
                  <w:rPr>
                    <w:color w:val="auto"/>
                  </w:rPr>
                  <w:t>, Karachi, 75340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75921B8" wp14:editId="716F724C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0B86E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EC22762" w14:textId="266D1C75" w:rsidR="007A0F44" w:rsidRDefault="00000000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15F3840CCCA34BEBB06D85A82EA3C1F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F859D4">
                  <w:t>+92 334 1324251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B80C15F" wp14:editId="75874BC6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09202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96DB7BC" w14:textId="0F61B232" w:rsidR="007A0F44" w:rsidRDefault="00000000" w:rsidP="00174A87">
            <w:pPr>
              <w:pStyle w:val="ContactInfo"/>
            </w:pPr>
            <w:hyperlink r:id="rId11" w:history="1">
              <w:r w:rsidR="0064568B" w:rsidRPr="00FC5772">
                <w:rPr>
                  <w:rStyle w:val="Hyperlink"/>
                </w:rPr>
                <w:t>shneil0904@hotmail.com</w:t>
              </w:r>
            </w:hyperlink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6272EB35" wp14:editId="6DB628E4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13BAC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12E9F08" w14:textId="48AC0A54" w:rsidR="007A0F44" w:rsidRDefault="00000000" w:rsidP="00174A87">
            <w:pPr>
              <w:pStyle w:val="ContactInfo"/>
            </w:pPr>
            <w:hyperlink r:id="rId12" w:history="1">
              <w:r w:rsidR="0064568B" w:rsidRPr="0064568B">
                <w:rPr>
                  <w:rStyle w:val="Hyperlink"/>
                </w:rPr>
                <w:t>https://www.linkedin.com/in/neelma-niazi/</w:t>
              </w:r>
            </w:hyperlink>
            <w:r w:rsidR="0064568B">
              <w:t xml:space="preserve">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04BAE77" wp14:editId="7270B39D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178D6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5497D9C9" w14:textId="7C16745B" w:rsidR="007A0F44" w:rsidRPr="00565B06" w:rsidRDefault="00000000" w:rsidP="00174A87">
            <w:pPr>
              <w:pStyle w:val="ContactInfo"/>
            </w:pPr>
            <w:hyperlink r:id="rId13" w:history="1">
              <w:r w:rsidR="0064568B" w:rsidRPr="0064568B">
                <w:rPr>
                  <w:rStyle w:val="Hyperlink"/>
                </w:rPr>
                <w:t>https://github.com/neil0904</w:t>
              </w:r>
            </w:hyperlink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8A78A91" wp14:editId="7E7BC08D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52EFF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7C6B7E13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48C31A30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C96E64B" wp14:editId="740DBBDC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1D7FE6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7FD07D7F" w14:textId="77777777" w:rsidR="000E24AC" w:rsidRPr="00565B06" w:rsidRDefault="00000000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E98D03C0365242F9A1D58902CBD7819E"/>
                </w:placeholder>
                <w:temporary/>
                <w:showingPlcHdr/>
                <w15:appearance w15:val="hidden"/>
              </w:sdtPr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28344ACB" w14:textId="0756A57A" w:rsidR="00F859D4" w:rsidRPr="00A833C8" w:rsidRDefault="00F859D4" w:rsidP="00F859D4">
      <w:pPr>
        <w:pStyle w:val="BodyText"/>
        <w:spacing w:line="292" w:lineRule="auto"/>
        <w:ind w:left="120"/>
        <w:jc w:val="both"/>
        <w:rPr>
          <w:rFonts w:asciiTheme="minorHAnsi" w:hAnsiTheme="minorHAnsi" w:cstheme="minorHAnsi"/>
          <w:sz w:val="22"/>
          <w:szCs w:val="22"/>
        </w:rPr>
      </w:pPr>
      <w:r w:rsidRPr="00A833C8">
        <w:rPr>
          <w:rFonts w:asciiTheme="minorHAnsi" w:hAnsiTheme="minorHAnsi" w:cstheme="minorHAnsi"/>
          <w:sz w:val="22"/>
          <w:szCs w:val="22"/>
        </w:rPr>
        <w:t>I</w:t>
      </w:r>
      <w:r w:rsidRPr="00A833C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am</w:t>
      </w:r>
      <w:r w:rsidRPr="00A833C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a</w:t>
      </w:r>
      <w:r w:rsidRPr="00A833C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highly</w:t>
      </w:r>
      <w:r w:rsidRPr="00A833C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energetic,</w:t>
      </w:r>
      <w:r w:rsidRPr="00A833C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motivated,</w:t>
      </w:r>
      <w:r w:rsidRPr="00A833C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enthusiastic,</w:t>
      </w:r>
      <w:r w:rsidRPr="00A833C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and</w:t>
      </w:r>
      <w:r w:rsidRPr="00A833C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multitasking</w:t>
      </w:r>
      <w:r w:rsidRPr="00A833C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individual</w:t>
      </w:r>
      <w:r w:rsidRPr="00A833C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specializing</w:t>
      </w:r>
      <w:r w:rsidRPr="00A833C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in</w:t>
      </w:r>
      <w:r w:rsidRPr="00A833C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IT</w:t>
      </w:r>
      <w:r w:rsidRPr="00A833C8">
        <w:rPr>
          <w:rFonts w:asciiTheme="minorHAnsi" w:hAnsiTheme="minorHAnsi" w:cstheme="minorHAnsi"/>
          <w:spacing w:val="-4"/>
          <w:sz w:val="22"/>
          <w:szCs w:val="22"/>
        </w:rPr>
        <w:t xml:space="preserve">, </w:t>
      </w:r>
      <w:r w:rsidRPr="00A833C8">
        <w:rPr>
          <w:rFonts w:asciiTheme="minorHAnsi" w:hAnsiTheme="minorHAnsi" w:cstheme="minorHAnsi"/>
          <w:sz w:val="22"/>
          <w:szCs w:val="22"/>
        </w:rPr>
        <w:t>communication, and management and dedicated to providing the best work in IT and management field.</w:t>
      </w:r>
    </w:p>
    <w:p w14:paraId="792614ED" w14:textId="5AF5EA6A" w:rsidR="00F859D4" w:rsidRPr="00A833C8" w:rsidRDefault="00F859D4" w:rsidP="00F859D4">
      <w:pPr>
        <w:pStyle w:val="BodyText"/>
        <w:spacing w:before="0" w:line="292" w:lineRule="auto"/>
        <w:ind w:left="120"/>
        <w:jc w:val="both"/>
        <w:rPr>
          <w:rFonts w:asciiTheme="minorHAnsi" w:hAnsiTheme="minorHAnsi" w:cstheme="minorHAnsi"/>
          <w:sz w:val="22"/>
          <w:szCs w:val="22"/>
        </w:rPr>
      </w:pPr>
      <w:r w:rsidRPr="00A833C8">
        <w:rPr>
          <w:rFonts w:asciiTheme="minorHAnsi" w:hAnsiTheme="minorHAnsi" w:cstheme="minorHAnsi"/>
          <w:sz w:val="22"/>
          <w:szCs w:val="22"/>
        </w:rPr>
        <w:t xml:space="preserve">Moreover, I am keen to learn new things, that makes me a quick learner. Currently, I am learning Node.js, MongoDB, and React. </w:t>
      </w:r>
    </w:p>
    <w:p w14:paraId="42D0925E" w14:textId="2216E7C7" w:rsidR="00A77B4D" w:rsidRPr="00A833C8" w:rsidRDefault="00F859D4" w:rsidP="00F859D4">
      <w:pPr>
        <w:pStyle w:val="BodyText"/>
        <w:spacing w:before="0" w:line="292" w:lineRule="auto"/>
        <w:ind w:left="120"/>
        <w:jc w:val="both"/>
        <w:rPr>
          <w:rFonts w:asciiTheme="minorHAnsi" w:hAnsiTheme="minorHAnsi" w:cstheme="minorHAnsi"/>
          <w:sz w:val="22"/>
          <w:szCs w:val="22"/>
        </w:rPr>
      </w:pPr>
      <w:r w:rsidRPr="00A833C8">
        <w:rPr>
          <w:rFonts w:asciiTheme="minorHAnsi" w:hAnsiTheme="minorHAnsi" w:cstheme="minorHAnsi"/>
          <w:sz w:val="22"/>
          <w:szCs w:val="22"/>
        </w:rPr>
        <w:t>Furthermore, I’ve finished off my Master of IT and waiting for result. Meanwhile, I’m working on web development projects privately and hunting for a job to enhance my capabilities, skills, education, and experience.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4567968C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68BF68A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DECE76C" wp14:editId="147707DC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BA307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27DF688" w14:textId="77777777" w:rsidR="00A77B4D" w:rsidRPr="00565B06" w:rsidRDefault="00000000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7739C1607C2D456E8DC10B67290669F0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32075C37" w14:textId="7F2D3B03" w:rsidR="007C0E0E" w:rsidRPr="00565B06" w:rsidRDefault="00F859D4" w:rsidP="00B47E1E">
      <w:pPr>
        <w:pStyle w:val="Heading2"/>
      </w:pPr>
      <w:r>
        <w:rPr>
          <w:b w:val="0"/>
          <w:noProof/>
          <w:position w:val="-11"/>
        </w:rPr>
        <w:drawing>
          <wp:inline distT="0" distB="0" distL="0" distR="0" wp14:anchorId="47921B33" wp14:editId="4B2A4978">
            <wp:extent cx="228600" cy="228600"/>
            <wp:effectExtent l="0" t="0" r="0" b="0"/>
            <wp:docPr id="2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>
        <w:t xml:space="preserve">Virtual University of Pakistan </w:t>
      </w:r>
    </w:p>
    <w:p w14:paraId="6D1E2A87" w14:textId="468B2752" w:rsidR="000E24AC" w:rsidRPr="00A833C8" w:rsidRDefault="00F859D4" w:rsidP="007850D1">
      <w:pPr>
        <w:rPr>
          <w:color w:val="auto"/>
        </w:rPr>
      </w:pPr>
      <w:r w:rsidRPr="00A833C8">
        <w:rPr>
          <w:color w:val="auto"/>
        </w:rPr>
        <w:t>Two years Master of Information Technology</w:t>
      </w:r>
    </w:p>
    <w:p w14:paraId="39527AD9" w14:textId="1803CC8F" w:rsidR="007C0E0E" w:rsidRPr="00565B06" w:rsidRDefault="00F859D4" w:rsidP="00B47E1E">
      <w:pPr>
        <w:pStyle w:val="Heading2"/>
      </w:pPr>
      <w:r>
        <w:rPr>
          <w:b w:val="0"/>
          <w:noProof/>
          <w:position w:val="-11"/>
        </w:rPr>
        <w:drawing>
          <wp:inline distT="0" distB="0" distL="0" distR="0" wp14:anchorId="15E40C92" wp14:editId="68C2EBF1">
            <wp:extent cx="219456" cy="228600"/>
            <wp:effectExtent l="0" t="0" r="0" b="0"/>
            <wp:docPr id="3" name="image8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jpeg" descr="A picture containing text, clipart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>
        <w:t xml:space="preserve">Karachi University </w:t>
      </w:r>
    </w:p>
    <w:p w14:paraId="042F8530" w14:textId="470102E8" w:rsidR="00F859D4" w:rsidRPr="00A833C8" w:rsidRDefault="00F859D4" w:rsidP="00F859D4">
      <w:pPr>
        <w:rPr>
          <w:color w:val="auto"/>
        </w:rPr>
      </w:pPr>
      <w:r w:rsidRPr="00A833C8">
        <w:rPr>
          <w:color w:val="auto"/>
        </w:rPr>
        <w:t>Two years Bachelor of Commerce</w:t>
      </w:r>
    </w:p>
    <w:p w14:paraId="099AA8FD" w14:textId="19ACF852" w:rsidR="00F859D4" w:rsidRPr="00F859D4" w:rsidRDefault="00F859D4" w:rsidP="00F859D4">
      <w:pPr>
        <w:pStyle w:val="Heading2"/>
        <w:rPr>
          <w:bCs/>
        </w:rPr>
      </w:pPr>
      <w:r w:rsidRPr="00F859D4">
        <w:rPr>
          <w:bCs/>
          <w:noProof/>
          <w:position w:val="-11"/>
        </w:rPr>
        <w:t>Govt. Premier College</w:t>
      </w:r>
    </w:p>
    <w:p w14:paraId="224709B6" w14:textId="6D06D159" w:rsidR="007C0E0E" w:rsidRPr="00A833C8" w:rsidRDefault="00F859D4" w:rsidP="007C0E0E">
      <w:pPr>
        <w:rPr>
          <w:color w:val="auto"/>
        </w:rPr>
      </w:pPr>
      <w:r w:rsidRPr="00A833C8">
        <w:rPr>
          <w:color w:val="auto"/>
        </w:rPr>
        <w:t>Two years Intermediate of Commerce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833C8" w:rsidRPr="00565B06" w14:paraId="3AC2EE0D" w14:textId="77777777" w:rsidTr="00745924">
        <w:tc>
          <w:tcPr>
            <w:tcW w:w="720" w:type="dxa"/>
            <w:tcMar>
              <w:right w:w="216" w:type="dxa"/>
            </w:tcMar>
            <w:vAlign w:val="bottom"/>
          </w:tcPr>
          <w:p w14:paraId="51283FDC" w14:textId="77777777" w:rsidR="00A833C8" w:rsidRPr="00565B06" w:rsidRDefault="00A833C8" w:rsidP="00745924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6C74A52" wp14:editId="767ADB37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1C41FF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026C792" w14:textId="77777777" w:rsidR="00A833C8" w:rsidRPr="00565B06" w:rsidRDefault="00000000" w:rsidP="00745924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422257C991304960B5D2180222D541A7"/>
                </w:placeholder>
                <w:temporary/>
                <w:showingPlcHdr/>
                <w15:appearance w15:val="hidden"/>
              </w:sdtPr>
              <w:sdtContent>
                <w:r w:rsidR="00A833C8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3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9316"/>
      </w:tblGrid>
      <w:tr w:rsidR="00A833C8" w:rsidRPr="00565B06" w14:paraId="53C3BA1A" w14:textId="77777777" w:rsidTr="00BA67B6">
        <w:trPr>
          <w:trHeight w:val="1035"/>
        </w:trPr>
        <w:tc>
          <w:tcPr>
            <w:tcW w:w="9316" w:type="dxa"/>
          </w:tcPr>
          <w:p w14:paraId="302F613F" w14:textId="6069CCAC" w:rsidR="00076AE5" w:rsidRDefault="00AA2C5C" w:rsidP="00AA2C5C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HAnsi"/>
                <w:color w:val="auto"/>
              </w:rPr>
            </w:pPr>
            <w:r w:rsidRPr="00A833C8">
              <w:rPr>
                <w:rFonts w:cstheme="minorHAnsi"/>
                <w:color w:val="auto"/>
              </w:rPr>
              <w:t xml:space="preserve">• </w:t>
            </w:r>
            <w:r>
              <w:rPr>
                <w:rFonts w:cstheme="minorHAnsi"/>
                <w:color w:val="auto"/>
              </w:rPr>
              <w:t xml:space="preserve"> </w:t>
            </w:r>
            <w:r w:rsidR="00A833C8" w:rsidRPr="00A833C8">
              <w:rPr>
                <w:rFonts w:cstheme="minorHAnsi"/>
                <w:color w:val="auto"/>
              </w:rPr>
              <w:t>Front-End-Web Development  •  JavaScript</w:t>
            </w:r>
            <w:r w:rsidR="00A833C8" w:rsidRPr="00A833C8">
              <w:rPr>
                <w:rFonts w:cstheme="minorHAnsi"/>
                <w:color w:val="auto"/>
                <w:spacing w:val="79"/>
                <w:w w:val="150"/>
              </w:rPr>
              <w:t xml:space="preserve"> </w:t>
            </w:r>
            <w:r w:rsidR="00A833C8" w:rsidRPr="00A833C8">
              <w:rPr>
                <w:rFonts w:cstheme="minorHAnsi"/>
                <w:color w:val="auto"/>
              </w:rPr>
              <w:t>•</w:t>
            </w:r>
            <w:r w:rsidR="00A833C8" w:rsidRPr="00A833C8">
              <w:rPr>
                <w:rFonts w:cstheme="minorHAnsi"/>
                <w:color w:val="auto"/>
                <w:spacing w:val="79"/>
                <w:w w:val="150"/>
              </w:rPr>
              <w:t xml:space="preserve"> </w:t>
            </w:r>
            <w:r w:rsidR="00A833C8" w:rsidRPr="00A833C8">
              <w:rPr>
                <w:rFonts w:cstheme="minorHAnsi"/>
                <w:color w:val="auto"/>
              </w:rPr>
              <w:t>HTML5</w:t>
            </w:r>
            <w:r w:rsidR="00A833C8" w:rsidRPr="00A833C8">
              <w:rPr>
                <w:rFonts w:cstheme="minorHAnsi"/>
                <w:color w:val="auto"/>
                <w:spacing w:val="79"/>
                <w:w w:val="150"/>
              </w:rPr>
              <w:t xml:space="preserve"> </w:t>
            </w:r>
            <w:r w:rsidR="00A833C8" w:rsidRPr="00A833C8">
              <w:rPr>
                <w:rFonts w:cstheme="minorHAnsi"/>
                <w:color w:val="auto"/>
              </w:rPr>
              <w:t>•</w:t>
            </w:r>
            <w:r w:rsidR="00A833C8" w:rsidRPr="00A833C8">
              <w:rPr>
                <w:rFonts w:cstheme="minorHAnsi"/>
                <w:color w:val="auto"/>
                <w:spacing w:val="79"/>
                <w:w w:val="150"/>
              </w:rPr>
              <w:t xml:space="preserve"> </w:t>
            </w:r>
            <w:r w:rsidR="00A833C8" w:rsidRPr="00A833C8">
              <w:rPr>
                <w:rFonts w:cstheme="minorHAnsi"/>
                <w:color w:val="auto"/>
              </w:rPr>
              <w:t>CSS3</w:t>
            </w:r>
            <w:r w:rsidR="00A833C8" w:rsidRPr="00A833C8">
              <w:rPr>
                <w:rFonts w:cstheme="minorHAnsi"/>
                <w:color w:val="auto"/>
                <w:spacing w:val="79"/>
                <w:w w:val="150"/>
              </w:rPr>
              <w:t xml:space="preserve"> </w:t>
            </w:r>
            <w:r w:rsidR="00621713" w:rsidRPr="00A833C8">
              <w:rPr>
                <w:rFonts w:cstheme="minorHAnsi"/>
                <w:color w:val="auto"/>
              </w:rPr>
              <w:t>•</w:t>
            </w:r>
            <w:r w:rsidR="00621713">
              <w:rPr>
                <w:rFonts w:cstheme="minorHAnsi"/>
                <w:color w:val="auto"/>
              </w:rPr>
              <w:t xml:space="preserve">  </w:t>
            </w:r>
            <w:r w:rsidR="00076AE5">
              <w:rPr>
                <w:rFonts w:cstheme="minorHAnsi"/>
              </w:rPr>
              <w:t>Bootstrap</w:t>
            </w:r>
            <w:r w:rsidR="00D00275">
              <w:rPr>
                <w:rFonts w:cstheme="minorHAnsi"/>
              </w:rPr>
              <w:t xml:space="preserve"> 5</w:t>
            </w:r>
            <w:r w:rsidR="00621713">
              <w:rPr>
                <w:rFonts w:cstheme="minorHAnsi"/>
                <w:color w:val="auto"/>
              </w:rPr>
              <w:t xml:space="preserve">  </w:t>
            </w:r>
            <w:r w:rsidR="00A833C8" w:rsidRPr="00A833C8">
              <w:rPr>
                <w:rFonts w:cstheme="minorHAnsi"/>
                <w:color w:val="auto"/>
              </w:rPr>
              <w:t xml:space="preserve">•  C#  </w:t>
            </w:r>
            <w:r w:rsidRPr="00A833C8">
              <w:rPr>
                <w:rFonts w:cstheme="minorHAnsi"/>
                <w:color w:val="auto"/>
              </w:rPr>
              <w:t xml:space="preserve">• </w:t>
            </w:r>
            <w:r w:rsidR="00076AE5">
              <w:rPr>
                <w:rFonts w:cstheme="minorHAnsi"/>
                <w:color w:val="auto"/>
              </w:rPr>
              <w:t xml:space="preserve"> XAML  </w:t>
            </w:r>
          </w:p>
          <w:p w14:paraId="5A1A8D05" w14:textId="001A4492" w:rsidR="00076AE5" w:rsidRDefault="00076AE5" w:rsidP="00AA2C5C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HAnsi"/>
              </w:rPr>
            </w:pPr>
            <w:r w:rsidRPr="00A833C8">
              <w:rPr>
                <w:rFonts w:cstheme="minorHAnsi"/>
                <w:color w:val="auto"/>
              </w:rPr>
              <w:t>•</w:t>
            </w:r>
            <w:r>
              <w:rPr>
                <w:rFonts w:cstheme="minorHAnsi"/>
                <w:color w:val="auto"/>
              </w:rPr>
              <w:t xml:space="preserve"> </w:t>
            </w:r>
            <w:r w:rsidR="00AA2C5C">
              <w:rPr>
                <w:rFonts w:cstheme="minorHAnsi"/>
                <w:color w:val="auto"/>
              </w:rPr>
              <w:t xml:space="preserve">.NET Framework  </w:t>
            </w:r>
            <w:r w:rsidR="00A833C8" w:rsidRPr="00A833C8">
              <w:rPr>
                <w:rFonts w:cstheme="minorHAnsi"/>
                <w:color w:val="auto"/>
              </w:rPr>
              <w:t>•  Python</w:t>
            </w:r>
            <w:r w:rsidR="00A833C8" w:rsidRPr="00A833C8">
              <w:rPr>
                <w:rFonts w:cstheme="minorHAnsi"/>
                <w:color w:val="auto"/>
                <w:spacing w:val="-3"/>
              </w:rPr>
              <w:t xml:space="preserve">  </w:t>
            </w:r>
            <w:r w:rsidR="00A833C8" w:rsidRPr="00A833C8">
              <w:rPr>
                <w:rFonts w:cstheme="minorHAnsi"/>
                <w:color w:val="auto"/>
              </w:rPr>
              <w:t>•</w:t>
            </w:r>
            <w:r w:rsidR="00AA2C5C">
              <w:rPr>
                <w:rFonts w:cstheme="minorHAnsi"/>
                <w:color w:val="auto"/>
              </w:rPr>
              <w:t xml:space="preserve">  </w:t>
            </w:r>
            <w:r w:rsidR="00A833C8" w:rsidRPr="00A833C8">
              <w:rPr>
                <w:rFonts w:cstheme="minorHAnsi"/>
                <w:color w:val="auto"/>
              </w:rPr>
              <w:t>Office 365</w:t>
            </w:r>
            <w:r w:rsidR="00A833C8" w:rsidRPr="00A833C8">
              <w:rPr>
                <w:rFonts w:cstheme="minorHAnsi"/>
                <w:color w:val="auto"/>
                <w:spacing w:val="80"/>
                <w:w w:val="150"/>
              </w:rPr>
              <w:t xml:space="preserve"> </w:t>
            </w:r>
            <w:r w:rsidR="00A833C8" w:rsidRPr="00A833C8">
              <w:rPr>
                <w:rFonts w:cstheme="minorHAnsi"/>
                <w:color w:val="auto"/>
              </w:rPr>
              <w:t>•</w:t>
            </w:r>
            <w:r w:rsidR="00A833C8" w:rsidRPr="00A833C8">
              <w:rPr>
                <w:rFonts w:cstheme="minorHAnsi"/>
                <w:color w:val="auto"/>
                <w:spacing w:val="80"/>
                <w:w w:val="150"/>
              </w:rPr>
              <w:t xml:space="preserve"> </w:t>
            </w:r>
            <w:r w:rsidR="00A833C8" w:rsidRPr="00A833C8">
              <w:rPr>
                <w:rFonts w:cstheme="minorHAnsi"/>
                <w:color w:val="auto"/>
              </w:rPr>
              <w:t>C++</w:t>
            </w:r>
            <w:r w:rsidR="00AA2C5C">
              <w:rPr>
                <w:rFonts w:cstheme="minorHAnsi"/>
                <w:color w:val="auto"/>
              </w:rPr>
              <w:t xml:space="preserve">  </w:t>
            </w:r>
            <w:r w:rsidR="00A833C8" w:rsidRPr="00A833C8">
              <w:rPr>
                <w:rFonts w:cstheme="minorHAnsi"/>
              </w:rPr>
              <w:t>•</w:t>
            </w:r>
            <w:r w:rsidR="00A833C8" w:rsidRPr="00A833C8">
              <w:rPr>
                <w:rFonts w:cstheme="minorHAnsi"/>
                <w:spacing w:val="79"/>
                <w:w w:val="150"/>
              </w:rPr>
              <w:t xml:space="preserve"> </w:t>
            </w:r>
            <w:r w:rsidR="00A833C8" w:rsidRPr="00A833C8">
              <w:rPr>
                <w:rFonts w:cstheme="minorHAnsi"/>
              </w:rPr>
              <w:t xml:space="preserve">MySQL  • Linux </w:t>
            </w:r>
            <w:r w:rsidR="00AA2C5C">
              <w:rPr>
                <w:rFonts w:cstheme="minorHAnsi"/>
              </w:rPr>
              <w:t xml:space="preserve"> </w:t>
            </w:r>
            <w:r w:rsidR="00AA2C5C" w:rsidRPr="00A833C8">
              <w:rPr>
                <w:rFonts w:cstheme="minorHAnsi"/>
              </w:rPr>
              <w:t>•</w:t>
            </w:r>
            <w:r w:rsidR="00AA2C5C">
              <w:rPr>
                <w:rFonts w:cstheme="minorHAnsi"/>
              </w:rPr>
              <w:t xml:space="preserve"> Windows</w:t>
            </w:r>
            <w:r w:rsidR="00986877">
              <w:rPr>
                <w:rFonts w:cstheme="minorHAnsi"/>
              </w:rPr>
              <w:t>10</w:t>
            </w:r>
            <w:r w:rsidR="00A833C8" w:rsidRPr="00A833C8">
              <w:rPr>
                <w:rFonts w:cstheme="minorHAnsi"/>
              </w:rPr>
              <w:t xml:space="preserve"> •  SDLC </w:t>
            </w:r>
            <w:r w:rsidR="00AA2C5C">
              <w:rPr>
                <w:rFonts w:cstheme="minorHAnsi"/>
              </w:rPr>
              <w:t xml:space="preserve"> </w:t>
            </w:r>
            <w:r w:rsidR="00A833C8" w:rsidRPr="00A833C8">
              <w:rPr>
                <w:rFonts w:cstheme="minorHAnsi"/>
              </w:rPr>
              <w:t xml:space="preserve">• </w:t>
            </w:r>
            <w:r w:rsidR="00986877">
              <w:rPr>
                <w:rFonts w:cstheme="minorHAnsi"/>
              </w:rPr>
              <w:t xml:space="preserve">Figma  </w:t>
            </w:r>
          </w:p>
          <w:p w14:paraId="65E4A431" w14:textId="0290CB5C" w:rsidR="00A833C8" w:rsidRPr="004E3D71" w:rsidRDefault="007B249A" w:rsidP="00AA2C5C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HAnsi"/>
                <w:spacing w:val="79"/>
                <w:w w:val="150"/>
              </w:rPr>
            </w:pPr>
            <w:r w:rsidRPr="00A833C8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 Hardware/Software Installation</w:t>
            </w:r>
            <w:r w:rsidRPr="00A833C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="00986877" w:rsidRPr="00A833C8">
              <w:rPr>
                <w:rFonts w:cstheme="minorHAnsi"/>
              </w:rPr>
              <w:t xml:space="preserve">•  </w:t>
            </w:r>
            <w:r w:rsidR="00A833C8" w:rsidRPr="00A833C8">
              <w:rPr>
                <w:rFonts w:cstheme="minorHAnsi"/>
              </w:rPr>
              <w:t>Management</w:t>
            </w:r>
            <w:r w:rsidR="004E3D71">
              <w:rPr>
                <w:rFonts w:cstheme="minorHAnsi"/>
                <w:spacing w:val="79"/>
                <w:w w:val="150"/>
              </w:rPr>
              <w:t xml:space="preserve"> </w:t>
            </w:r>
            <w:r w:rsidR="00A833C8" w:rsidRPr="00A833C8">
              <w:rPr>
                <w:rFonts w:cstheme="minorHAnsi"/>
              </w:rPr>
              <w:t>•</w:t>
            </w:r>
            <w:r w:rsidR="004E3D71">
              <w:rPr>
                <w:rFonts w:cstheme="minorHAnsi"/>
                <w:spacing w:val="80"/>
                <w:w w:val="150"/>
              </w:rPr>
              <w:t xml:space="preserve"> </w:t>
            </w:r>
            <w:r w:rsidR="00A833C8" w:rsidRPr="00A833C8">
              <w:rPr>
                <w:rFonts w:cstheme="minorHAnsi"/>
              </w:rPr>
              <w:t>Administration</w:t>
            </w:r>
            <w:r w:rsidR="00AA2C5C">
              <w:rPr>
                <w:rFonts w:cstheme="minorHAnsi"/>
              </w:rPr>
              <w:t xml:space="preserve">  </w:t>
            </w:r>
          </w:p>
          <w:p w14:paraId="40B2BE4E" w14:textId="0F7BCBB6" w:rsidR="00A833C8" w:rsidRPr="00565B06" w:rsidRDefault="00A833C8" w:rsidP="00A833C8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</w:tr>
    </w:tbl>
    <w:tbl>
      <w:tblPr>
        <w:tblStyle w:val="TableGrid"/>
        <w:tblW w:w="9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236"/>
        <w:gridCol w:w="9738"/>
      </w:tblGrid>
      <w:tr w:rsidR="00BA67B6" w:rsidRPr="00565B06" w14:paraId="749717A2" w14:textId="77777777" w:rsidTr="00745924">
        <w:tc>
          <w:tcPr>
            <w:tcW w:w="236" w:type="dxa"/>
            <w:tcMar>
              <w:right w:w="216" w:type="dxa"/>
            </w:tcMar>
            <w:vAlign w:val="bottom"/>
          </w:tcPr>
          <w:p w14:paraId="519F2B2A" w14:textId="77777777" w:rsidR="00BA67B6" w:rsidRPr="00565B06" w:rsidRDefault="00BA67B6" w:rsidP="00745924">
            <w:pPr>
              <w:pStyle w:val="Icons"/>
              <w:ind w:left="-720"/>
            </w:pPr>
            <w:r w:rsidRPr="00565B0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3DDCDA8F" wp14:editId="18A72AB9">
                      <wp:simplePos x="0" y="0"/>
                      <wp:positionH relativeFrom="column">
                        <wp:posOffset>-361950</wp:posOffset>
                      </wp:positionH>
                      <wp:positionV relativeFrom="paragraph">
                        <wp:posOffset>142875</wp:posOffset>
                      </wp:positionV>
                      <wp:extent cx="274320" cy="274320"/>
                      <wp:effectExtent l="0" t="0" r="0" b="0"/>
                      <wp:wrapNone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53558D" id="Activities in circle icon" o:spid="_x0000_s1026" alt="Activities icon" style="position:absolute;margin-left:-28.5pt;margin-top:11.25pt;width:21.6pt;height:21.6pt;z-index:251658240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9738" w:type="dxa"/>
          </w:tcPr>
          <w:p w14:paraId="6247B928" w14:textId="2E8C84EF" w:rsidR="00BA67B6" w:rsidRPr="00565B06" w:rsidRDefault="003B496A" w:rsidP="00745924">
            <w:pPr>
              <w:pStyle w:val="Heading1"/>
              <w:outlineLvl w:val="0"/>
            </w:pPr>
            <w:r>
              <w:t>projects</w:t>
            </w:r>
          </w:p>
        </w:tc>
      </w:tr>
    </w:tbl>
    <w:p w14:paraId="63729577" w14:textId="149DBDF4" w:rsidR="00BA67B6" w:rsidRDefault="00976BFF" w:rsidP="003B496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Working on a </w:t>
      </w:r>
      <w:r w:rsidR="003B496A" w:rsidRPr="003B496A">
        <w:rPr>
          <w:rFonts w:asciiTheme="minorHAnsi" w:hAnsiTheme="minorHAnsi" w:cstheme="minorHAnsi"/>
        </w:rPr>
        <w:t>Web site in html5 and CSS3 with routing and animated text.</w:t>
      </w:r>
    </w:p>
    <w:p w14:paraId="028CFB5B" w14:textId="1829BAA0" w:rsidR="00976BFF" w:rsidRPr="003B496A" w:rsidRDefault="00976BFF" w:rsidP="003B496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My personal Portfolio website using html5, css3 &amp; bootstrap</w:t>
      </w:r>
      <w:r w:rsidR="00D76DBB">
        <w:rPr>
          <w:rFonts w:asciiTheme="minorHAnsi" w:hAnsiTheme="minorHAnsi" w:cstheme="minorHAnsi"/>
        </w:rPr>
        <w:t xml:space="preserve"> (fully responsive)</w:t>
      </w:r>
      <w:r>
        <w:rPr>
          <w:rFonts w:asciiTheme="minorHAnsi" w:hAnsiTheme="minorHAnsi" w:cstheme="minorHAnsi"/>
        </w:rPr>
        <w:t>.</w:t>
      </w:r>
    </w:p>
    <w:p w14:paraId="7B1A6334" w14:textId="168C592E" w:rsidR="003B496A" w:rsidRPr="003B496A" w:rsidRDefault="00544C87" w:rsidP="003B496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Deepfake</w:t>
      </w:r>
      <w:r w:rsidR="003B496A" w:rsidRPr="003B496A">
        <w:rPr>
          <w:rFonts w:asciiTheme="minorHAnsi" w:hAnsiTheme="minorHAnsi" w:cstheme="minorHAnsi"/>
        </w:rPr>
        <w:t xml:space="preserve"> Detection</w:t>
      </w:r>
      <w:r w:rsidR="00D34A91">
        <w:rPr>
          <w:rFonts w:asciiTheme="minorHAnsi" w:hAnsiTheme="minorHAnsi" w:cstheme="minorHAnsi"/>
        </w:rPr>
        <w:t xml:space="preserve"> (deep learning)</w:t>
      </w:r>
      <w:r w:rsidR="003B496A" w:rsidRPr="003B496A">
        <w:rPr>
          <w:rFonts w:asciiTheme="minorHAnsi" w:hAnsiTheme="minorHAnsi" w:cstheme="minorHAnsi"/>
        </w:rPr>
        <w:t xml:space="preserve"> using Python</w:t>
      </w:r>
      <w:r w:rsidR="00D34A91">
        <w:rPr>
          <w:rFonts w:asciiTheme="minorHAnsi" w:hAnsiTheme="minorHAnsi" w:cstheme="minorHAnsi"/>
        </w:rPr>
        <w:t xml:space="preserve"> and </w:t>
      </w:r>
      <w:proofErr w:type="spellStart"/>
      <w:r w:rsidR="00D34A91">
        <w:rPr>
          <w:rFonts w:asciiTheme="minorHAnsi" w:hAnsiTheme="minorHAnsi" w:cstheme="minorHAnsi"/>
        </w:rPr>
        <w:t>Mesonet</w:t>
      </w:r>
      <w:proofErr w:type="spellEnd"/>
      <w:r w:rsidR="00D34A91">
        <w:rPr>
          <w:rFonts w:asciiTheme="minorHAnsi" w:hAnsiTheme="minorHAnsi" w:cstheme="minorHAnsi"/>
        </w:rPr>
        <w:t>.</w:t>
      </w:r>
    </w:p>
    <w:p w14:paraId="399A3A2B" w14:textId="486F264D" w:rsidR="00A833C8" w:rsidRDefault="00A833C8" w:rsidP="007C0E0E"/>
    <w:p w14:paraId="6B1D2226" w14:textId="57B40543" w:rsidR="00BA67B6" w:rsidRDefault="00BA67B6" w:rsidP="007C0E0E"/>
    <w:p w14:paraId="303AC61D" w14:textId="59CF1A27" w:rsidR="00BA67B6" w:rsidRDefault="00BA67B6" w:rsidP="007C0E0E"/>
    <w:p w14:paraId="792B3F47" w14:textId="56A0F23A" w:rsidR="00BA67B6" w:rsidRDefault="00BA67B6" w:rsidP="007C0E0E"/>
    <w:p w14:paraId="77797C2D" w14:textId="0A9DB3C6" w:rsidR="003B496A" w:rsidRDefault="003B496A" w:rsidP="007C0E0E"/>
    <w:p w14:paraId="5F067C48" w14:textId="16DACFB1" w:rsidR="003B496A" w:rsidRDefault="003B496A" w:rsidP="007C0E0E"/>
    <w:p w14:paraId="635E849A" w14:textId="77777777" w:rsidR="003B496A" w:rsidRPr="00565B06" w:rsidRDefault="003B496A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1C5EA6B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A4C493C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5752C6F" wp14:editId="6B3669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17C3C8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BA24C86" w14:textId="77777777" w:rsidR="005E088C" w:rsidRPr="00565B06" w:rsidRDefault="00000000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931A35B17EF04A3DB22066BC63A3816A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762DB16F" w14:textId="5DA44E0A" w:rsidR="005E088C" w:rsidRPr="00565B06" w:rsidRDefault="00A7632C" w:rsidP="00B47E1E">
      <w:pPr>
        <w:pStyle w:val="Heading2"/>
      </w:pPr>
      <w:r>
        <w:t>Web Developer/</w:t>
      </w:r>
      <w:r w:rsidR="00F859D4">
        <w:t>Social Media Manager</w:t>
      </w:r>
      <w:r w:rsidR="005E088C" w:rsidRPr="00565B06">
        <w:t xml:space="preserve"> | </w:t>
      </w:r>
      <w:r w:rsidR="00F859D4">
        <w:rPr>
          <w:rStyle w:val="Emphasis"/>
        </w:rPr>
        <w:t>Fiverr</w:t>
      </w:r>
    </w:p>
    <w:p w14:paraId="51FCE70F" w14:textId="0D4036AD" w:rsidR="005E088C" w:rsidRPr="00565B06" w:rsidRDefault="00547458" w:rsidP="004F199F">
      <w:pPr>
        <w:pStyle w:val="Heading3"/>
      </w:pPr>
      <w:r>
        <w:t xml:space="preserve">Apr </w:t>
      </w:r>
      <w:r w:rsidR="00F859D4">
        <w:t>202</w:t>
      </w:r>
      <w:r>
        <w:t>2</w:t>
      </w:r>
      <w:r w:rsidR="005E088C" w:rsidRPr="00565B06">
        <w:t xml:space="preserve"> – </w:t>
      </w:r>
      <w:r>
        <w:t>Current</w:t>
      </w:r>
    </w:p>
    <w:p w14:paraId="6E390E7A" w14:textId="7B3CDC0E" w:rsidR="005E088C" w:rsidRPr="00A833C8" w:rsidRDefault="00547458" w:rsidP="005E088C">
      <w:pPr>
        <w:rPr>
          <w:color w:val="auto"/>
        </w:rPr>
      </w:pPr>
      <w:r w:rsidRPr="00A833C8">
        <w:rPr>
          <w:color w:val="auto"/>
        </w:rPr>
        <w:t>Working remotely.</w:t>
      </w:r>
    </w:p>
    <w:p w14:paraId="1DED4AF8" w14:textId="76F8132A" w:rsidR="005E088C" w:rsidRPr="00565B06" w:rsidRDefault="00F859D4" w:rsidP="00B47E1E">
      <w:pPr>
        <w:pStyle w:val="Heading2"/>
      </w:pPr>
      <w:r>
        <w:t>Manicurist</w:t>
      </w:r>
      <w:r w:rsidRPr="00565B06">
        <w:t xml:space="preserve"> </w:t>
      </w:r>
      <w:r w:rsidR="005E088C" w:rsidRPr="00565B06">
        <w:t xml:space="preserve">| </w:t>
      </w:r>
      <w:r>
        <w:rPr>
          <w:rStyle w:val="Emphasis"/>
        </w:rPr>
        <w:t>Self Employed</w:t>
      </w:r>
    </w:p>
    <w:p w14:paraId="3361CE42" w14:textId="605B24C4" w:rsidR="005E088C" w:rsidRPr="00565B06" w:rsidRDefault="00547458" w:rsidP="004F199F">
      <w:pPr>
        <w:pStyle w:val="Heading3"/>
      </w:pPr>
      <w:r>
        <w:t>jan 2013</w:t>
      </w:r>
      <w:r w:rsidR="005E088C" w:rsidRPr="00565B06">
        <w:t xml:space="preserve"> – </w:t>
      </w:r>
      <w:r>
        <w:t>jul 2021</w:t>
      </w:r>
    </w:p>
    <w:p w14:paraId="4A327C5D" w14:textId="3CF85040" w:rsidR="005E088C" w:rsidRPr="00A833C8" w:rsidRDefault="00547458" w:rsidP="005E088C">
      <w:pPr>
        <w:rPr>
          <w:color w:val="auto"/>
        </w:rPr>
      </w:pPr>
      <w:r w:rsidRPr="00A833C8">
        <w:rPr>
          <w:color w:val="auto"/>
        </w:rPr>
        <w:t>Worked at home salon.</w:t>
      </w:r>
    </w:p>
    <w:p w14:paraId="26216244" w14:textId="70AFC7B4" w:rsidR="00547458" w:rsidRPr="00565B06" w:rsidRDefault="00547458" w:rsidP="00547458">
      <w:pPr>
        <w:pStyle w:val="Heading2"/>
      </w:pPr>
      <w:r>
        <w:rPr>
          <w:sz w:val="24"/>
        </w:rPr>
        <w:t>Campus</w:t>
      </w:r>
      <w:r>
        <w:rPr>
          <w:spacing w:val="-12"/>
          <w:sz w:val="24"/>
        </w:rPr>
        <w:t xml:space="preserve"> </w:t>
      </w:r>
      <w:r>
        <w:rPr>
          <w:sz w:val="24"/>
        </w:rPr>
        <w:t>Coordinator/Campus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Head </w:t>
      </w:r>
      <w:r w:rsidRPr="00565B06">
        <w:t xml:space="preserve">| </w:t>
      </w:r>
      <w:r w:rsidRPr="00547458">
        <w:rPr>
          <w:color w:val="4C4C4C" w:themeColor="text2" w:themeTint="BF"/>
        </w:rPr>
        <w:t>Ghazi Foundation Schools &amp; College</w:t>
      </w:r>
    </w:p>
    <w:p w14:paraId="69C39508" w14:textId="40615618" w:rsidR="00547458" w:rsidRPr="00565B06" w:rsidRDefault="00547458" w:rsidP="00547458">
      <w:pPr>
        <w:pStyle w:val="Heading3"/>
      </w:pPr>
      <w:r>
        <w:t>jun 2008</w:t>
      </w:r>
      <w:r w:rsidRPr="00565B06">
        <w:t xml:space="preserve"> – </w:t>
      </w:r>
      <w:r>
        <w:t>aug 2012</w:t>
      </w:r>
    </w:p>
    <w:p w14:paraId="70168CCB" w14:textId="77777777" w:rsidR="00547458" w:rsidRPr="00547458" w:rsidRDefault="00547458" w:rsidP="00A01257">
      <w:pPr>
        <w:spacing w:line="280" w:lineRule="auto"/>
        <w:ind w:right="5621"/>
        <w:rPr>
          <w:b/>
          <w:bCs/>
        </w:rPr>
      </w:pPr>
      <w:r w:rsidRPr="00547458">
        <w:rPr>
          <w:b/>
          <w:bCs/>
        </w:rPr>
        <w:t>Computer Operations:</w:t>
      </w:r>
    </w:p>
    <w:p w14:paraId="2C244B3F" w14:textId="77777777" w:rsidR="00547458" w:rsidRPr="00A833C8" w:rsidRDefault="00547458" w:rsidP="0073392D">
      <w:pPr>
        <w:pStyle w:val="BodyText"/>
        <w:spacing w:before="8" w:line="292" w:lineRule="auto"/>
        <w:ind w:right="650"/>
        <w:rPr>
          <w:rFonts w:asciiTheme="minorHAnsi" w:hAnsiTheme="minorHAnsi" w:cstheme="minorHAnsi"/>
          <w:sz w:val="22"/>
          <w:szCs w:val="22"/>
        </w:rPr>
      </w:pPr>
      <w:r w:rsidRPr="00A833C8">
        <w:rPr>
          <w:rFonts w:asciiTheme="minorHAnsi" w:hAnsiTheme="minorHAnsi" w:cstheme="minorHAnsi"/>
          <w:sz w:val="22"/>
          <w:szCs w:val="22"/>
        </w:rPr>
        <w:t>Data</w:t>
      </w:r>
      <w:r w:rsidRPr="00A833C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Entry,</w:t>
      </w:r>
      <w:r w:rsidRPr="00A833C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Email</w:t>
      </w:r>
      <w:r w:rsidRPr="00A833C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Handling,</w:t>
      </w:r>
      <w:r w:rsidRPr="00A833C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Typing,</w:t>
      </w:r>
      <w:r w:rsidRPr="00A833C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E-Documentation,</w:t>
      </w:r>
      <w:r w:rsidRPr="00A833C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Notice</w:t>
      </w:r>
      <w:r w:rsidRPr="00A833C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writing,</w:t>
      </w:r>
      <w:r w:rsidRPr="00A833C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Schedule</w:t>
      </w:r>
      <w:r w:rsidRPr="00A833C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making</w:t>
      </w:r>
      <w:r w:rsidRPr="00A833C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and</w:t>
      </w:r>
      <w:r w:rsidRPr="00A833C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printing, making payroll system on Excel sheet.</w:t>
      </w:r>
    </w:p>
    <w:p w14:paraId="07678156" w14:textId="77777777" w:rsidR="00547458" w:rsidRPr="00A833C8" w:rsidRDefault="00547458" w:rsidP="0073392D">
      <w:pPr>
        <w:pStyle w:val="BodyText"/>
        <w:spacing w:before="0" w:line="229" w:lineRule="exact"/>
        <w:rPr>
          <w:rFonts w:asciiTheme="minorHAnsi" w:hAnsiTheme="minorHAnsi" w:cstheme="minorHAnsi"/>
          <w:sz w:val="22"/>
          <w:szCs w:val="22"/>
        </w:rPr>
      </w:pPr>
      <w:r w:rsidRPr="00A833C8">
        <w:rPr>
          <w:rFonts w:asciiTheme="minorHAnsi" w:hAnsiTheme="minorHAnsi" w:cstheme="minorHAnsi"/>
          <w:spacing w:val="-2"/>
          <w:sz w:val="22"/>
          <w:szCs w:val="22"/>
        </w:rPr>
        <w:t>Accounts:</w:t>
      </w:r>
    </w:p>
    <w:p w14:paraId="28D984BA" w14:textId="77777777" w:rsidR="00547458" w:rsidRPr="00A833C8" w:rsidRDefault="00547458" w:rsidP="0073392D">
      <w:pPr>
        <w:pStyle w:val="BodyText"/>
        <w:spacing w:line="292" w:lineRule="auto"/>
        <w:ind w:right="650"/>
        <w:rPr>
          <w:rFonts w:asciiTheme="minorHAnsi" w:hAnsiTheme="minorHAnsi" w:cstheme="minorHAnsi"/>
          <w:sz w:val="22"/>
          <w:szCs w:val="22"/>
        </w:rPr>
      </w:pPr>
      <w:r w:rsidRPr="00A833C8">
        <w:rPr>
          <w:rFonts w:asciiTheme="minorHAnsi" w:hAnsiTheme="minorHAnsi" w:cstheme="minorHAnsi"/>
          <w:sz w:val="22"/>
          <w:szCs w:val="22"/>
        </w:rPr>
        <w:t>Worked for staff payroll on excel, student fee ledger, defaulters’ list, vouchers handling, petty cash book,</w:t>
      </w:r>
      <w:r w:rsidRPr="00A833C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daily</w:t>
      </w:r>
      <w:r w:rsidRPr="00A833C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collection</w:t>
      </w:r>
      <w:r w:rsidRPr="00A833C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report,</w:t>
      </w:r>
      <w:r w:rsidRPr="00A833C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monthly</w:t>
      </w:r>
      <w:r w:rsidRPr="00A833C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collection</w:t>
      </w:r>
      <w:r w:rsidRPr="00A833C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report,</w:t>
      </w:r>
      <w:r w:rsidRPr="00A833C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cash</w:t>
      </w:r>
      <w:r w:rsidRPr="00A833C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book</w:t>
      </w:r>
      <w:r w:rsidRPr="00A833C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accounting,</w:t>
      </w:r>
      <w:r w:rsidRPr="00A833C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school</w:t>
      </w:r>
      <w:r w:rsidRPr="00A833C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inventory</w:t>
      </w:r>
      <w:r w:rsidRPr="00A833C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833C8">
        <w:rPr>
          <w:rFonts w:asciiTheme="minorHAnsi" w:hAnsiTheme="minorHAnsi" w:cstheme="minorHAnsi"/>
          <w:sz w:val="22"/>
          <w:szCs w:val="22"/>
        </w:rPr>
        <w:t>system, other records and bookkeeping.</w:t>
      </w:r>
    </w:p>
    <w:p w14:paraId="3BC5AE29" w14:textId="40DE5001" w:rsidR="00547458" w:rsidRPr="00547458" w:rsidRDefault="00547458" w:rsidP="00A01257">
      <w:pPr>
        <w:pStyle w:val="BodyText"/>
        <w:spacing w:before="0" w:line="228" w:lineRule="exact"/>
        <w:rPr>
          <w:rFonts w:asciiTheme="minorHAnsi" w:hAnsiTheme="minorHAnsi" w:cstheme="minorHAnsi"/>
          <w:b/>
          <w:bCs/>
          <w:color w:val="4C4C4C" w:themeColor="text2" w:themeTint="BF"/>
          <w:sz w:val="22"/>
          <w:szCs w:val="22"/>
        </w:rPr>
      </w:pPr>
      <w:r w:rsidRPr="00547458">
        <w:rPr>
          <w:rFonts w:asciiTheme="minorHAnsi" w:hAnsiTheme="minorHAnsi" w:cstheme="minorHAnsi"/>
          <w:b/>
          <w:bCs/>
          <w:color w:val="4C4C4C" w:themeColor="text2" w:themeTint="BF"/>
          <w:spacing w:val="-2"/>
          <w:sz w:val="22"/>
          <w:szCs w:val="22"/>
        </w:rPr>
        <w:t>Administrati</w:t>
      </w:r>
      <w:r>
        <w:rPr>
          <w:rFonts w:asciiTheme="minorHAnsi" w:hAnsiTheme="minorHAnsi" w:cstheme="minorHAnsi"/>
          <w:b/>
          <w:bCs/>
          <w:color w:val="4C4C4C" w:themeColor="text2" w:themeTint="BF"/>
          <w:spacing w:val="-2"/>
          <w:sz w:val="22"/>
          <w:szCs w:val="22"/>
        </w:rPr>
        <w:t>on</w:t>
      </w:r>
      <w:r w:rsidRPr="00547458">
        <w:rPr>
          <w:rFonts w:asciiTheme="minorHAnsi" w:hAnsiTheme="minorHAnsi" w:cstheme="minorHAnsi"/>
          <w:b/>
          <w:bCs/>
          <w:color w:val="4C4C4C" w:themeColor="text2" w:themeTint="BF"/>
          <w:spacing w:val="14"/>
          <w:sz w:val="22"/>
          <w:szCs w:val="22"/>
        </w:rPr>
        <w:t xml:space="preserve"> </w:t>
      </w:r>
      <w:r w:rsidRPr="00547458">
        <w:rPr>
          <w:rFonts w:asciiTheme="minorHAnsi" w:hAnsiTheme="minorHAnsi" w:cstheme="minorHAnsi"/>
          <w:b/>
          <w:bCs/>
          <w:color w:val="4C4C4C" w:themeColor="text2" w:themeTint="BF"/>
          <w:spacing w:val="-2"/>
          <w:sz w:val="22"/>
          <w:szCs w:val="22"/>
        </w:rPr>
        <w:t>Tasks:</w:t>
      </w:r>
    </w:p>
    <w:p w14:paraId="29B72586" w14:textId="77777777" w:rsidR="00547458" w:rsidRPr="00A833C8" w:rsidRDefault="00547458" w:rsidP="0073392D">
      <w:pPr>
        <w:tabs>
          <w:tab w:val="left" w:pos="686"/>
        </w:tabs>
        <w:rPr>
          <w:color w:val="auto"/>
        </w:rPr>
      </w:pPr>
      <w:r w:rsidRPr="00A833C8">
        <w:rPr>
          <w:color w:val="auto"/>
        </w:rPr>
        <w:t>To</w:t>
      </w:r>
      <w:r w:rsidRPr="00A833C8">
        <w:rPr>
          <w:color w:val="auto"/>
          <w:spacing w:val="-7"/>
        </w:rPr>
        <w:t xml:space="preserve"> </w:t>
      </w:r>
      <w:r w:rsidRPr="00A833C8">
        <w:rPr>
          <w:color w:val="auto"/>
        </w:rPr>
        <w:t>prepare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daily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timetable,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exam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schedule,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practical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schedule,</w:t>
      </w:r>
      <w:r w:rsidRPr="00A833C8">
        <w:rPr>
          <w:color w:val="auto"/>
          <w:spacing w:val="-4"/>
        </w:rPr>
        <w:t xml:space="preserve"> etc.</w:t>
      </w:r>
    </w:p>
    <w:p w14:paraId="72275C38" w14:textId="77777777" w:rsidR="00547458" w:rsidRPr="00A833C8" w:rsidRDefault="00547458" w:rsidP="0073392D">
      <w:pPr>
        <w:tabs>
          <w:tab w:val="left" w:pos="686"/>
        </w:tabs>
        <w:rPr>
          <w:color w:val="auto"/>
        </w:rPr>
      </w:pPr>
      <w:r w:rsidRPr="00A833C8">
        <w:rPr>
          <w:color w:val="auto"/>
        </w:rPr>
        <w:t>To</w:t>
      </w:r>
      <w:r w:rsidRPr="00A833C8">
        <w:rPr>
          <w:color w:val="auto"/>
          <w:spacing w:val="-6"/>
        </w:rPr>
        <w:t xml:space="preserve"> </w:t>
      </w:r>
      <w:r w:rsidRPr="00A833C8">
        <w:rPr>
          <w:color w:val="auto"/>
        </w:rPr>
        <w:t>maintain</w:t>
      </w:r>
      <w:r w:rsidRPr="00A833C8">
        <w:rPr>
          <w:color w:val="auto"/>
          <w:spacing w:val="-3"/>
        </w:rPr>
        <w:t xml:space="preserve"> </w:t>
      </w:r>
      <w:r w:rsidRPr="00A833C8">
        <w:rPr>
          <w:color w:val="auto"/>
        </w:rPr>
        <w:t>admission</w:t>
      </w:r>
      <w:r w:rsidRPr="00A833C8">
        <w:rPr>
          <w:color w:val="auto"/>
          <w:spacing w:val="-3"/>
        </w:rPr>
        <w:t xml:space="preserve"> </w:t>
      </w:r>
      <w:r w:rsidRPr="00A833C8">
        <w:rPr>
          <w:color w:val="auto"/>
        </w:rPr>
        <w:t>record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and</w:t>
      </w:r>
      <w:r w:rsidRPr="00A833C8">
        <w:rPr>
          <w:color w:val="auto"/>
          <w:spacing w:val="-3"/>
        </w:rPr>
        <w:t xml:space="preserve"> </w:t>
      </w:r>
      <w:r w:rsidRPr="00A833C8">
        <w:rPr>
          <w:color w:val="auto"/>
        </w:rPr>
        <w:t>G.R.</w:t>
      </w:r>
      <w:r w:rsidRPr="00A833C8">
        <w:rPr>
          <w:color w:val="auto"/>
          <w:spacing w:val="-3"/>
        </w:rPr>
        <w:t xml:space="preserve"> </w:t>
      </w:r>
      <w:r w:rsidRPr="00A833C8">
        <w:rPr>
          <w:color w:val="auto"/>
          <w:spacing w:val="-2"/>
        </w:rPr>
        <w:t>register.</w:t>
      </w:r>
    </w:p>
    <w:p w14:paraId="6B09C8AD" w14:textId="77777777" w:rsidR="00547458" w:rsidRPr="00A833C8" w:rsidRDefault="00547458" w:rsidP="0073392D">
      <w:pPr>
        <w:tabs>
          <w:tab w:val="left" w:pos="686"/>
        </w:tabs>
        <w:spacing w:line="292" w:lineRule="auto"/>
        <w:ind w:right="988"/>
        <w:rPr>
          <w:color w:val="auto"/>
        </w:rPr>
      </w:pPr>
      <w:r w:rsidRPr="00A833C8">
        <w:rPr>
          <w:color w:val="auto"/>
        </w:rPr>
        <w:t>Responsible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for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secondary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board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activities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and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share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the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information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as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required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with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school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 xml:space="preserve">staff/ </w:t>
      </w:r>
      <w:r w:rsidRPr="00A833C8">
        <w:rPr>
          <w:color w:val="auto"/>
          <w:spacing w:val="-2"/>
        </w:rPr>
        <w:t>board.</w:t>
      </w:r>
    </w:p>
    <w:p w14:paraId="71648A42" w14:textId="77777777" w:rsidR="00547458" w:rsidRPr="00A833C8" w:rsidRDefault="00547458" w:rsidP="0073392D">
      <w:pPr>
        <w:tabs>
          <w:tab w:val="left" w:pos="686"/>
        </w:tabs>
        <w:spacing w:line="229" w:lineRule="exact"/>
        <w:rPr>
          <w:color w:val="auto"/>
        </w:rPr>
      </w:pPr>
      <w:r w:rsidRPr="00A833C8">
        <w:rPr>
          <w:color w:val="auto"/>
        </w:rPr>
        <w:t>To</w:t>
      </w:r>
      <w:r w:rsidRPr="00A833C8">
        <w:rPr>
          <w:color w:val="auto"/>
          <w:spacing w:val="-7"/>
        </w:rPr>
        <w:t xml:space="preserve"> </w:t>
      </w:r>
      <w:r w:rsidRPr="00A833C8">
        <w:rPr>
          <w:color w:val="auto"/>
        </w:rPr>
        <w:t>assign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duties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and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tasks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to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teachers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and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Staff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  <w:spacing w:val="-2"/>
        </w:rPr>
        <w:t>members.</w:t>
      </w:r>
    </w:p>
    <w:p w14:paraId="3918F818" w14:textId="77777777" w:rsidR="00547458" w:rsidRPr="00A833C8" w:rsidRDefault="00547458" w:rsidP="0073392D">
      <w:pPr>
        <w:tabs>
          <w:tab w:val="left" w:pos="686"/>
        </w:tabs>
        <w:rPr>
          <w:color w:val="auto"/>
        </w:rPr>
      </w:pPr>
      <w:r w:rsidRPr="00A833C8">
        <w:rPr>
          <w:color w:val="auto"/>
        </w:rPr>
        <w:t>To</w:t>
      </w:r>
      <w:r w:rsidRPr="00A833C8">
        <w:rPr>
          <w:color w:val="auto"/>
          <w:spacing w:val="-6"/>
        </w:rPr>
        <w:t xml:space="preserve"> </w:t>
      </w:r>
      <w:r w:rsidRPr="00A833C8">
        <w:rPr>
          <w:color w:val="auto"/>
        </w:rPr>
        <w:t>answer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teacher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candidates’</w:t>
      </w:r>
      <w:r w:rsidRPr="00A833C8">
        <w:rPr>
          <w:color w:val="auto"/>
          <w:spacing w:val="-3"/>
        </w:rPr>
        <w:t xml:space="preserve"> </w:t>
      </w:r>
      <w:r w:rsidRPr="00A833C8">
        <w:rPr>
          <w:color w:val="auto"/>
        </w:rPr>
        <w:t>queries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pertaining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to</w:t>
      </w:r>
      <w:r w:rsidRPr="00A833C8">
        <w:rPr>
          <w:color w:val="auto"/>
          <w:spacing w:val="-3"/>
        </w:rPr>
        <w:t xml:space="preserve"> </w:t>
      </w:r>
      <w:r w:rsidRPr="00A833C8">
        <w:rPr>
          <w:color w:val="auto"/>
        </w:rPr>
        <w:t>the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management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of</w:t>
      </w:r>
      <w:r w:rsidRPr="00A833C8">
        <w:rPr>
          <w:color w:val="auto"/>
          <w:spacing w:val="-3"/>
        </w:rPr>
        <w:t xml:space="preserve"> </w:t>
      </w:r>
      <w:r w:rsidRPr="00A833C8">
        <w:rPr>
          <w:color w:val="auto"/>
        </w:rPr>
        <w:t>classroom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and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job</w:t>
      </w:r>
      <w:r w:rsidRPr="00A833C8">
        <w:rPr>
          <w:color w:val="auto"/>
          <w:spacing w:val="-3"/>
        </w:rPr>
        <w:t xml:space="preserve"> </w:t>
      </w:r>
      <w:r w:rsidRPr="00A833C8">
        <w:rPr>
          <w:color w:val="auto"/>
          <w:spacing w:val="-2"/>
        </w:rPr>
        <w:t>market</w:t>
      </w:r>
    </w:p>
    <w:p w14:paraId="0DF27CC6" w14:textId="77777777" w:rsidR="00547458" w:rsidRPr="00A833C8" w:rsidRDefault="00547458" w:rsidP="0073392D">
      <w:pPr>
        <w:tabs>
          <w:tab w:val="left" w:pos="686"/>
        </w:tabs>
        <w:rPr>
          <w:color w:val="auto"/>
        </w:rPr>
      </w:pPr>
      <w:r w:rsidRPr="00A833C8">
        <w:rPr>
          <w:color w:val="auto"/>
        </w:rPr>
        <w:t>To</w:t>
      </w:r>
      <w:r w:rsidRPr="00A833C8">
        <w:rPr>
          <w:color w:val="auto"/>
          <w:spacing w:val="-7"/>
        </w:rPr>
        <w:t xml:space="preserve"> </w:t>
      </w:r>
      <w:r w:rsidRPr="00A833C8">
        <w:rPr>
          <w:color w:val="auto"/>
        </w:rPr>
        <w:t>assess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and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evaluate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the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performance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of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students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and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teachers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and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supervise</w:t>
      </w:r>
      <w:r w:rsidRPr="00A833C8">
        <w:rPr>
          <w:color w:val="auto"/>
          <w:spacing w:val="-4"/>
        </w:rPr>
        <w:t xml:space="preserve"> them</w:t>
      </w:r>
    </w:p>
    <w:p w14:paraId="2AA9796B" w14:textId="77777777" w:rsidR="00547458" w:rsidRPr="00A833C8" w:rsidRDefault="00547458" w:rsidP="0073392D">
      <w:pPr>
        <w:tabs>
          <w:tab w:val="left" w:pos="686"/>
        </w:tabs>
        <w:rPr>
          <w:color w:val="auto"/>
        </w:rPr>
      </w:pPr>
      <w:r w:rsidRPr="00A833C8">
        <w:rPr>
          <w:color w:val="auto"/>
        </w:rPr>
        <w:t>To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conduct</w:t>
      </w:r>
      <w:r w:rsidRPr="00A833C8">
        <w:rPr>
          <w:color w:val="auto"/>
          <w:spacing w:val="-3"/>
        </w:rPr>
        <w:t xml:space="preserve"> </w:t>
      </w:r>
      <w:r w:rsidRPr="00A833C8">
        <w:rPr>
          <w:color w:val="auto"/>
        </w:rPr>
        <w:t>and</w:t>
      </w:r>
      <w:r w:rsidRPr="00A833C8">
        <w:rPr>
          <w:color w:val="auto"/>
          <w:spacing w:val="-3"/>
        </w:rPr>
        <w:t xml:space="preserve"> </w:t>
      </w:r>
      <w:r w:rsidRPr="00A833C8">
        <w:rPr>
          <w:color w:val="auto"/>
        </w:rPr>
        <w:t>attend</w:t>
      </w:r>
      <w:r w:rsidRPr="00A833C8">
        <w:rPr>
          <w:color w:val="auto"/>
          <w:spacing w:val="-3"/>
        </w:rPr>
        <w:t xml:space="preserve"> </w:t>
      </w:r>
      <w:r w:rsidRPr="00A833C8">
        <w:rPr>
          <w:color w:val="auto"/>
        </w:rPr>
        <w:t>meetings</w:t>
      </w:r>
      <w:r w:rsidRPr="00A833C8">
        <w:rPr>
          <w:color w:val="auto"/>
          <w:spacing w:val="-3"/>
        </w:rPr>
        <w:t xml:space="preserve"> </w:t>
      </w:r>
      <w:r w:rsidRPr="00A833C8">
        <w:rPr>
          <w:color w:val="auto"/>
        </w:rPr>
        <w:t>and</w:t>
      </w:r>
      <w:r w:rsidRPr="00A833C8">
        <w:rPr>
          <w:color w:val="auto"/>
          <w:spacing w:val="-3"/>
        </w:rPr>
        <w:t xml:space="preserve"> </w:t>
      </w:r>
      <w:r w:rsidRPr="00A833C8">
        <w:rPr>
          <w:color w:val="auto"/>
        </w:rPr>
        <w:t>seminars</w:t>
      </w:r>
      <w:r w:rsidRPr="00A833C8">
        <w:rPr>
          <w:color w:val="auto"/>
          <w:spacing w:val="-3"/>
        </w:rPr>
        <w:t xml:space="preserve"> </w:t>
      </w:r>
      <w:r w:rsidRPr="00A833C8">
        <w:rPr>
          <w:color w:val="auto"/>
        </w:rPr>
        <w:t>for</w:t>
      </w:r>
      <w:r w:rsidRPr="00A833C8">
        <w:rPr>
          <w:color w:val="auto"/>
          <w:spacing w:val="-3"/>
        </w:rPr>
        <w:t xml:space="preserve"> </w:t>
      </w:r>
      <w:r w:rsidRPr="00A833C8">
        <w:rPr>
          <w:color w:val="auto"/>
        </w:rPr>
        <w:t>teachers</w:t>
      </w:r>
      <w:r w:rsidRPr="00A833C8">
        <w:rPr>
          <w:color w:val="auto"/>
          <w:spacing w:val="-3"/>
        </w:rPr>
        <w:t xml:space="preserve"> </w:t>
      </w:r>
      <w:r w:rsidRPr="00A833C8">
        <w:rPr>
          <w:color w:val="auto"/>
        </w:rPr>
        <w:t>as</w:t>
      </w:r>
      <w:r w:rsidRPr="00A833C8">
        <w:rPr>
          <w:color w:val="auto"/>
          <w:spacing w:val="-3"/>
        </w:rPr>
        <w:t xml:space="preserve"> </w:t>
      </w:r>
      <w:r w:rsidRPr="00A833C8">
        <w:rPr>
          <w:color w:val="auto"/>
        </w:rPr>
        <w:t>well</w:t>
      </w:r>
      <w:r w:rsidRPr="00A833C8">
        <w:rPr>
          <w:color w:val="auto"/>
          <w:spacing w:val="-3"/>
        </w:rPr>
        <w:t xml:space="preserve"> </w:t>
      </w:r>
      <w:r w:rsidRPr="00A833C8">
        <w:rPr>
          <w:color w:val="auto"/>
        </w:rPr>
        <w:t>as</w:t>
      </w:r>
      <w:r w:rsidRPr="00A833C8">
        <w:rPr>
          <w:color w:val="auto"/>
          <w:spacing w:val="-3"/>
        </w:rPr>
        <w:t xml:space="preserve"> </w:t>
      </w:r>
      <w:r w:rsidRPr="00A833C8">
        <w:rPr>
          <w:color w:val="auto"/>
        </w:rPr>
        <w:t>upper</w:t>
      </w:r>
      <w:r w:rsidRPr="00A833C8">
        <w:rPr>
          <w:color w:val="auto"/>
          <w:spacing w:val="-3"/>
        </w:rPr>
        <w:t xml:space="preserve"> </w:t>
      </w:r>
      <w:r w:rsidRPr="00A833C8">
        <w:rPr>
          <w:color w:val="auto"/>
        </w:rPr>
        <w:t>staff</w:t>
      </w:r>
      <w:r w:rsidRPr="00A833C8">
        <w:rPr>
          <w:color w:val="auto"/>
          <w:spacing w:val="-3"/>
        </w:rPr>
        <w:t xml:space="preserve"> </w:t>
      </w:r>
      <w:r w:rsidRPr="00A833C8">
        <w:rPr>
          <w:color w:val="auto"/>
        </w:rPr>
        <w:t>in</w:t>
      </w:r>
      <w:r w:rsidRPr="00A833C8">
        <w:rPr>
          <w:color w:val="auto"/>
          <w:spacing w:val="-3"/>
        </w:rPr>
        <w:t xml:space="preserve"> </w:t>
      </w:r>
      <w:r w:rsidRPr="00A833C8">
        <w:rPr>
          <w:color w:val="auto"/>
        </w:rPr>
        <w:t>Head</w:t>
      </w:r>
      <w:r w:rsidRPr="00A833C8">
        <w:rPr>
          <w:color w:val="auto"/>
          <w:spacing w:val="-3"/>
        </w:rPr>
        <w:t xml:space="preserve"> </w:t>
      </w:r>
      <w:r w:rsidRPr="00A833C8">
        <w:rPr>
          <w:color w:val="auto"/>
          <w:spacing w:val="-2"/>
        </w:rPr>
        <w:t>Office</w:t>
      </w:r>
    </w:p>
    <w:p w14:paraId="42A3CE45" w14:textId="77777777" w:rsidR="00547458" w:rsidRPr="00A833C8" w:rsidRDefault="00547458" w:rsidP="0073392D">
      <w:pPr>
        <w:tabs>
          <w:tab w:val="left" w:pos="686"/>
        </w:tabs>
        <w:rPr>
          <w:color w:val="auto"/>
        </w:rPr>
      </w:pPr>
      <w:r w:rsidRPr="00A833C8">
        <w:rPr>
          <w:color w:val="auto"/>
        </w:rPr>
        <w:t>To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assist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the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School’s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  <w:spacing w:val="-2"/>
        </w:rPr>
        <w:t>Principal</w:t>
      </w:r>
    </w:p>
    <w:p w14:paraId="212D0316" w14:textId="77777777" w:rsidR="00547458" w:rsidRPr="00A833C8" w:rsidRDefault="00547458" w:rsidP="0073392D">
      <w:pPr>
        <w:tabs>
          <w:tab w:val="left" w:pos="686"/>
        </w:tabs>
        <w:spacing w:line="292" w:lineRule="auto"/>
        <w:ind w:right="4102"/>
        <w:rPr>
          <w:color w:val="auto"/>
        </w:rPr>
      </w:pPr>
      <w:r w:rsidRPr="00A833C8">
        <w:rPr>
          <w:color w:val="auto"/>
        </w:rPr>
        <w:t>To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handle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the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tasks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of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recruiting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better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teaching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and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other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 xml:space="preserve">staff </w:t>
      </w:r>
    </w:p>
    <w:p w14:paraId="56DC2A8C" w14:textId="77777777" w:rsidR="00547458" w:rsidRPr="00A833C8" w:rsidRDefault="00547458" w:rsidP="0073392D">
      <w:pPr>
        <w:tabs>
          <w:tab w:val="left" w:pos="686"/>
        </w:tabs>
        <w:spacing w:line="229" w:lineRule="exact"/>
        <w:rPr>
          <w:color w:val="auto"/>
        </w:rPr>
      </w:pPr>
      <w:r w:rsidRPr="00A833C8">
        <w:rPr>
          <w:color w:val="auto"/>
        </w:rPr>
        <w:t>To</w:t>
      </w:r>
      <w:r w:rsidRPr="00A833C8">
        <w:rPr>
          <w:color w:val="auto"/>
          <w:spacing w:val="-7"/>
        </w:rPr>
        <w:t xml:space="preserve"> </w:t>
      </w:r>
      <w:r w:rsidRPr="00A833C8">
        <w:rPr>
          <w:color w:val="auto"/>
        </w:rPr>
        <w:t>assign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various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duties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to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staff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and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ensure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proper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implementation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of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discipline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in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the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  <w:spacing w:val="-2"/>
        </w:rPr>
        <w:t>school premises.</w:t>
      </w:r>
    </w:p>
    <w:p w14:paraId="5759289B" w14:textId="77777777" w:rsidR="00547458" w:rsidRPr="00A833C8" w:rsidRDefault="00547458" w:rsidP="0073392D">
      <w:pPr>
        <w:tabs>
          <w:tab w:val="left" w:pos="686"/>
        </w:tabs>
        <w:spacing w:line="292" w:lineRule="auto"/>
        <w:ind w:right="914"/>
        <w:rPr>
          <w:color w:val="auto"/>
        </w:rPr>
      </w:pPr>
      <w:r w:rsidRPr="00A833C8">
        <w:rPr>
          <w:color w:val="auto"/>
        </w:rPr>
        <w:t>To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handle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the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tasks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of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assessing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and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executing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paper</w:t>
      </w:r>
      <w:r w:rsidRPr="00A833C8">
        <w:rPr>
          <w:color w:val="auto"/>
          <w:spacing w:val="-4"/>
        </w:rPr>
        <w:t xml:space="preserve">work </w:t>
      </w:r>
      <w:r w:rsidRPr="00A833C8">
        <w:rPr>
          <w:color w:val="auto"/>
        </w:rPr>
        <w:t>and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records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for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the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development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of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 xml:space="preserve">the </w:t>
      </w:r>
      <w:r w:rsidRPr="00A833C8">
        <w:rPr>
          <w:color w:val="auto"/>
          <w:spacing w:val="-2"/>
        </w:rPr>
        <w:t>school</w:t>
      </w:r>
    </w:p>
    <w:p w14:paraId="1277A3CB" w14:textId="77777777" w:rsidR="00547458" w:rsidRPr="00A833C8" w:rsidRDefault="00547458" w:rsidP="0073392D">
      <w:pPr>
        <w:tabs>
          <w:tab w:val="left" w:pos="686"/>
        </w:tabs>
        <w:spacing w:line="229" w:lineRule="exact"/>
        <w:rPr>
          <w:color w:val="auto"/>
        </w:rPr>
      </w:pPr>
      <w:r w:rsidRPr="00A833C8">
        <w:rPr>
          <w:color w:val="auto"/>
        </w:rPr>
        <w:t>To</w:t>
      </w:r>
      <w:r w:rsidRPr="00A833C8">
        <w:rPr>
          <w:color w:val="auto"/>
          <w:spacing w:val="-7"/>
        </w:rPr>
        <w:t xml:space="preserve"> </w:t>
      </w:r>
      <w:r w:rsidRPr="00A833C8">
        <w:rPr>
          <w:color w:val="auto"/>
        </w:rPr>
        <w:t>create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rules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and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procedures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that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covers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behavioral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plans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for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individual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  <w:spacing w:val="-2"/>
        </w:rPr>
        <w:t>students</w:t>
      </w:r>
    </w:p>
    <w:p w14:paraId="12D3624A" w14:textId="77777777" w:rsidR="00547458" w:rsidRPr="00A833C8" w:rsidRDefault="00547458" w:rsidP="0073392D">
      <w:pPr>
        <w:tabs>
          <w:tab w:val="left" w:pos="686"/>
        </w:tabs>
        <w:rPr>
          <w:color w:val="auto"/>
        </w:rPr>
      </w:pPr>
      <w:r w:rsidRPr="00A833C8">
        <w:rPr>
          <w:color w:val="auto"/>
        </w:rPr>
        <w:t>To</w:t>
      </w:r>
      <w:r w:rsidRPr="00A833C8">
        <w:rPr>
          <w:color w:val="auto"/>
          <w:spacing w:val="-7"/>
        </w:rPr>
        <w:t xml:space="preserve"> </w:t>
      </w:r>
      <w:r w:rsidRPr="00A833C8">
        <w:rPr>
          <w:color w:val="auto"/>
        </w:rPr>
        <w:t>help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teachers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in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planning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curriculum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activities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for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their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  <w:spacing w:val="-2"/>
        </w:rPr>
        <w:t>classes</w:t>
      </w:r>
    </w:p>
    <w:p w14:paraId="526E658E" w14:textId="77777777" w:rsidR="00547458" w:rsidRPr="00A833C8" w:rsidRDefault="00547458" w:rsidP="0073392D">
      <w:pPr>
        <w:tabs>
          <w:tab w:val="left" w:pos="686"/>
        </w:tabs>
        <w:rPr>
          <w:color w:val="auto"/>
        </w:rPr>
      </w:pPr>
      <w:r w:rsidRPr="00A833C8">
        <w:rPr>
          <w:color w:val="auto"/>
        </w:rPr>
        <w:t>Responsible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for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making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annual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plans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for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events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and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</w:rPr>
        <w:t>students’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  <w:spacing w:val="-2"/>
        </w:rPr>
        <w:t>learning</w:t>
      </w:r>
    </w:p>
    <w:p w14:paraId="703AED06" w14:textId="77777777" w:rsidR="00547458" w:rsidRPr="00A833C8" w:rsidRDefault="00547458" w:rsidP="0073392D">
      <w:pPr>
        <w:tabs>
          <w:tab w:val="left" w:pos="686"/>
        </w:tabs>
        <w:rPr>
          <w:color w:val="auto"/>
        </w:rPr>
      </w:pPr>
      <w:r w:rsidRPr="00A833C8">
        <w:rPr>
          <w:color w:val="auto"/>
        </w:rPr>
        <w:t>To</w:t>
      </w:r>
      <w:r w:rsidRPr="00A833C8">
        <w:rPr>
          <w:color w:val="auto"/>
          <w:spacing w:val="-9"/>
        </w:rPr>
        <w:t xml:space="preserve"> </w:t>
      </w:r>
      <w:r w:rsidRPr="00A833C8">
        <w:rPr>
          <w:color w:val="auto"/>
        </w:rPr>
        <w:t>perform</w:t>
      </w:r>
      <w:r w:rsidRPr="00A833C8">
        <w:rPr>
          <w:color w:val="auto"/>
          <w:spacing w:val="-6"/>
        </w:rPr>
        <w:t xml:space="preserve"> </w:t>
      </w:r>
      <w:r w:rsidRPr="00A833C8">
        <w:rPr>
          <w:color w:val="auto"/>
        </w:rPr>
        <w:t>instructional</w:t>
      </w:r>
      <w:r w:rsidRPr="00A833C8">
        <w:rPr>
          <w:color w:val="auto"/>
          <w:spacing w:val="-6"/>
        </w:rPr>
        <w:t xml:space="preserve"> </w:t>
      </w:r>
      <w:r w:rsidRPr="00A833C8">
        <w:rPr>
          <w:color w:val="auto"/>
        </w:rPr>
        <w:t>programming</w:t>
      </w:r>
      <w:r w:rsidRPr="00A833C8">
        <w:rPr>
          <w:color w:val="auto"/>
          <w:spacing w:val="-6"/>
        </w:rPr>
        <w:t xml:space="preserve"> </w:t>
      </w:r>
      <w:r w:rsidRPr="00A833C8">
        <w:rPr>
          <w:color w:val="auto"/>
        </w:rPr>
        <w:t>and</w:t>
      </w:r>
      <w:r w:rsidRPr="00A833C8">
        <w:rPr>
          <w:color w:val="auto"/>
          <w:spacing w:val="-7"/>
        </w:rPr>
        <w:t xml:space="preserve"> </w:t>
      </w:r>
      <w:r w:rsidRPr="00A833C8">
        <w:rPr>
          <w:color w:val="auto"/>
        </w:rPr>
        <w:t>conducted</w:t>
      </w:r>
      <w:r w:rsidRPr="00A833C8">
        <w:rPr>
          <w:color w:val="auto"/>
          <w:spacing w:val="-6"/>
        </w:rPr>
        <w:t xml:space="preserve"> </w:t>
      </w:r>
      <w:r w:rsidRPr="00A833C8">
        <w:rPr>
          <w:color w:val="auto"/>
        </w:rPr>
        <w:t>meetings</w:t>
      </w:r>
      <w:r w:rsidRPr="00A833C8">
        <w:rPr>
          <w:color w:val="auto"/>
          <w:spacing w:val="-6"/>
        </w:rPr>
        <w:t xml:space="preserve"> </w:t>
      </w:r>
      <w:r w:rsidRPr="00A833C8">
        <w:rPr>
          <w:color w:val="auto"/>
        </w:rPr>
        <w:t>for</w:t>
      </w:r>
      <w:r w:rsidRPr="00A833C8">
        <w:rPr>
          <w:color w:val="auto"/>
          <w:spacing w:val="-6"/>
        </w:rPr>
        <w:t xml:space="preserve"> </w:t>
      </w:r>
      <w:r w:rsidRPr="00A833C8">
        <w:rPr>
          <w:color w:val="auto"/>
        </w:rPr>
        <w:t>teachers-</w:t>
      </w:r>
      <w:r w:rsidRPr="00A833C8">
        <w:rPr>
          <w:color w:val="auto"/>
          <w:spacing w:val="-2"/>
        </w:rPr>
        <w:t>parents</w:t>
      </w:r>
    </w:p>
    <w:p w14:paraId="1FA3E35C" w14:textId="77777777" w:rsidR="00547458" w:rsidRPr="00A833C8" w:rsidRDefault="00547458" w:rsidP="0073392D">
      <w:pPr>
        <w:tabs>
          <w:tab w:val="left" w:pos="686"/>
        </w:tabs>
        <w:rPr>
          <w:color w:val="auto"/>
        </w:rPr>
      </w:pPr>
      <w:r w:rsidRPr="00A833C8">
        <w:rPr>
          <w:color w:val="auto"/>
        </w:rPr>
        <w:t>To</w:t>
      </w:r>
      <w:r w:rsidRPr="00A833C8">
        <w:rPr>
          <w:color w:val="auto"/>
          <w:spacing w:val="-7"/>
        </w:rPr>
        <w:t xml:space="preserve"> </w:t>
      </w:r>
      <w:r w:rsidRPr="00A833C8">
        <w:rPr>
          <w:color w:val="auto"/>
        </w:rPr>
        <w:t>coordinate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assessment,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registration,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and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testing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activities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for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all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incoming</w:t>
      </w:r>
      <w:r w:rsidRPr="00A833C8">
        <w:rPr>
          <w:color w:val="auto"/>
          <w:spacing w:val="-4"/>
        </w:rPr>
        <w:t xml:space="preserve"> </w:t>
      </w:r>
      <w:r w:rsidRPr="00A833C8">
        <w:rPr>
          <w:color w:val="auto"/>
          <w:spacing w:val="-2"/>
        </w:rPr>
        <w:t>students.</w:t>
      </w:r>
    </w:p>
    <w:p w14:paraId="1D2B6DD6" w14:textId="752A36C1" w:rsidR="00547458" w:rsidRPr="00ED7282" w:rsidRDefault="00547458" w:rsidP="0073392D">
      <w:pPr>
        <w:tabs>
          <w:tab w:val="left" w:pos="686"/>
        </w:tabs>
        <w:rPr>
          <w:color w:val="auto"/>
        </w:rPr>
      </w:pPr>
      <w:r w:rsidRPr="00A833C8">
        <w:rPr>
          <w:color w:val="auto"/>
        </w:rPr>
        <w:t>Responsible</w:t>
      </w:r>
      <w:r w:rsidRPr="00A833C8">
        <w:rPr>
          <w:color w:val="auto"/>
          <w:spacing w:val="-7"/>
        </w:rPr>
        <w:t xml:space="preserve"> </w:t>
      </w:r>
      <w:r w:rsidRPr="00A833C8">
        <w:rPr>
          <w:color w:val="auto"/>
        </w:rPr>
        <w:t>to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establish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and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maintain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counseling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programs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and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</w:rPr>
        <w:t>develop</w:t>
      </w:r>
      <w:r w:rsidRPr="00A833C8">
        <w:rPr>
          <w:color w:val="auto"/>
          <w:spacing w:val="-5"/>
        </w:rPr>
        <w:t xml:space="preserve"> </w:t>
      </w:r>
      <w:r w:rsidRPr="00A833C8">
        <w:rPr>
          <w:color w:val="auto"/>
          <w:spacing w:val="-2"/>
        </w:rPr>
        <w:t>activities.</w:t>
      </w:r>
    </w:p>
    <w:sectPr w:rsidR="00547458" w:rsidRPr="00ED7282" w:rsidSect="00FE18B2">
      <w:footerReference w:type="default" r:id="rId16"/>
      <w:headerReference w:type="first" r:id="rId17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02D70" w14:textId="77777777" w:rsidR="001306B9" w:rsidRDefault="001306B9" w:rsidP="00F534FB">
      <w:pPr>
        <w:spacing w:after="0"/>
      </w:pPr>
      <w:r>
        <w:separator/>
      </w:r>
    </w:p>
  </w:endnote>
  <w:endnote w:type="continuationSeparator" w:id="0">
    <w:p w14:paraId="3E222E35" w14:textId="77777777" w:rsidR="001306B9" w:rsidRDefault="001306B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8C30AA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DCBC2" w14:textId="77777777" w:rsidR="001306B9" w:rsidRDefault="001306B9" w:rsidP="00F534FB">
      <w:pPr>
        <w:spacing w:after="0"/>
      </w:pPr>
      <w:r>
        <w:separator/>
      </w:r>
    </w:p>
  </w:footnote>
  <w:footnote w:type="continuationSeparator" w:id="0">
    <w:p w14:paraId="74F964E8" w14:textId="77777777" w:rsidR="001306B9" w:rsidRDefault="001306B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439E3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574F5E" wp14:editId="098C895E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1F5039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D32B4A"/>
    <w:multiLevelType w:val="hybridMultilevel"/>
    <w:tmpl w:val="F3A8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E87E3F"/>
    <w:multiLevelType w:val="hybridMultilevel"/>
    <w:tmpl w:val="1FDA2ECC"/>
    <w:lvl w:ilvl="0" w:tplc="A8F43B30">
      <w:numFmt w:val="bullet"/>
      <w:lvlText w:val="•"/>
      <w:lvlJc w:val="left"/>
      <w:pPr>
        <w:ind w:left="560" w:hanging="12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38611E2">
      <w:numFmt w:val="bullet"/>
      <w:lvlText w:val="•"/>
      <w:lvlJc w:val="left"/>
      <w:pPr>
        <w:ind w:left="1538" w:hanging="126"/>
      </w:pPr>
      <w:rPr>
        <w:rFonts w:hint="default"/>
        <w:lang w:val="en-US" w:eastAsia="en-US" w:bidi="ar-SA"/>
      </w:rPr>
    </w:lvl>
    <w:lvl w:ilvl="2" w:tplc="4DBE0318">
      <w:numFmt w:val="bullet"/>
      <w:lvlText w:val="•"/>
      <w:lvlJc w:val="left"/>
      <w:pPr>
        <w:ind w:left="2516" w:hanging="126"/>
      </w:pPr>
      <w:rPr>
        <w:rFonts w:hint="default"/>
        <w:lang w:val="en-US" w:eastAsia="en-US" w:bidi="ar-SA"/>
      </w:rPr>
    </w:lvl>
    <w:lvl w:ilvl="3" w:tplc="2690D52A">
      <w:numFmt w:val="bullet"/>
      <w:lvlText w:val="•"/>
      <w:lvlJc w:val="left"/>
      <w:pPr>
        <w:ind w:left="3494" w:hanging="126"/>
      </w:pPr>
      <w:rPr>
        <w:rFonts w:hint="default"/>
        <w:lang w:val="en-US" w:eastAsia="en-US" w:bidi="ar-SA"/>
      </w:rPr>
    </w:lvl>
    <w:lvl w:ilvl="4" w:tplc="3C588BBE">
      <w:numFmt w:val="bullet"/>
      <w:lvlText w:val="•"/>
      <w:lvlJc w:val="left"/>
      <w:pPr>
        <w:ind w:left="4472" w:hanging="126"/>
      </w:pPr>
      <w:rPr>
        <w:rFonts w:hint="default"/>
        <w:lang w:val="en-US" w:eastAsia="en-US" w:bidi="ar-SA"/>
      </w:rPr>
    </w:lvl>
    <w:lvl w:ilvl="5" w:tplc="72B89092">
      <w:numFmt w:val="bullet"/>
      <w:lvlText w:val="•"/>
      <w:lvlJc w:val="left"/>
      <w:pPr>
        <w:ind w:left="5450" w:hanging="126"/>
      </w:pPr>
      <w:rPr>
        <w:rFonts w:hint="default"/>
        <w:lang w:val="en-US" w:eastAsia="en-US" w:bidi="ar-SA"/>
      </w:rPr>
    </w:lvl>
    <w:lvl w:ilvl="6" w:tplc="DB921C58">
      <w:numFmt w:val="bullet"/>
      <w:lvlText w:val="•"/>
      <w:lvlJc w:val="left"/>
      <w:pPr>
        <w:ind w:left="6428" w:hanging="126"/>
      </w:pPr>
      <w:rPr>
        <w:rFonts w:hint="default"/>
        <w:lang w:val="en-US" w:eastAsia="en-US" w:bidi="ar-SA"/>
      </w:rPr>
    </w:lvl>
    <w:lvl w:ilvl="7" w:tplc="B4408A5E">
      <w:numFmt w:val="bullet"/>
      <w:lvlText w:val="•"/>
      <w:lvlJc w:val="left"/>
      <w:pPr>
        <w:ind w:left="7406" w:hanging="126"/>
      </w:pPr>
      <w:rPr>
        <w:rFonts w:hint="default"/>
        <w:lang w:val="en-US" w:eastAsia="en-US" w:bidi="ar-SA"/>
      </w:rPr>
    </w:lvl>
    <w:lvl w:ilvl="8" w:tplc="B1D25988">
      <w:numFmt w:val="bullet"/>
      <w:lvlText w:val="•"/>
      <w:lvlJc w:val="left"/>
      <w:pPr>
        <w:ind w:left="8384" w:hanging="126"/>
      </w:pPr>
      <w:rPr>
        <w:rFonts w:hint="default"/>
        <w:lang w:val="en-US" w:eastAsia="en-US" w:bidi="ar-SA"/>
      </w:rPr>
    </w:lvl>
  </w:abstractNum>
  <w:num w:numId="1" w16cid:durableId="683825801">
    <w:abstractNumId w:val="9"/>
  </w:num>
  <w:num w:numId="2" w16cid:durableId="692918498">
    <w:abstractNumId w:val="9"/>
    <w:lvlOverride w:ilvl="0">
      <w:startOverride w:val="1"/>
    </w:lvlOverride>
  </w:num>
  <w:num w:numId="3" w16cid:durableId="457839682">
    <w:abstractNumId w:val="10"/>
  </w:num>
  <w:num w:numId="4" w16cid:durableId="748581121">
    <w:abstractNumId w:val="14"/>
  </w:num>
  <w:num w:numId="5" w16cid:durableId="39282070">
    <w:abstractNumId w:val="8"/>
  </w:num>
  <w:num w:numId="6" w16cid:durableId="1460566757">
    <w:abstractNumId w:val="7"/>
  </w:num>
  <w:num w:numId="7" w16cid:durableId="1037924099">
    <w:abstractNumId w:val="6"/>
  </w:num>
  <w:num w:numId="8" w16cid:durableId="55013959">
    <w:abstractNumId w:val="5"/>
  </w:num>
  <w:num w:numId="9" w16cid:durableId="92362166">
    <w:abstractNumId w:val="4"/>
  </w:num>
  <w:num w:numId="10" w16cid:durableId="51465760">
    <w:abstractNumId w:val="3"/>
  </w:num>
  <w:num w:numId="11" w16cid:durableId="1526022484">
    <w:abstractNumId w:val="2"/>
  </w:num>
  <w:num w:numId="12" w16cid:durableId="360013459">
    <w:abstractNumId w:val="1"/>
  </w:num>
  <w:num w:numId="13" w16cid:durableId="808743140">
    <w:abstractNumId w:val="0"/>
  </w:num>
  <w:num w:numId="14" w16cid:durableId="1491412248">
    <w:abstractNumId w:val="13"/>
  </w:num>
  <w:num w:numId="15" w16cid:durableId="1764373802">
    <w:abstractNumId w:val="12"/>
  </w:num>
  <w:num w:numId="16" w16cid:durableId="1099762205">
    <w:abstractNumId w:val="15"/>
  </w:num>
  <w:num w:numId="17" w16cid:durableId="17240582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D4"/>
    <w:rsid w:val="00002750"/>
    <w:rsid w:val="00004D4E"/>
    <w:rsid w:val="00011895"/>
    <w:rsid w:val="00013818"/>
    <w:rsid w:val="00024730"/>
    <w:rsid w:val="000305B1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76AE5"/>
    <w:rsid w:val="00092692"/>
    <w:rsid w:val="00096203"/>
    <w:rsid w:val="000A0229"/>
    <w:rsid w:val="000E24AC"/>
    <w:rsid w:val="000E4A73"/>
    <w:rsid w:val="000F79EA"/>
    <w:rsid w:val="001306B9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07FF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5A9E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B496A"/>
    <w:rsid w:val="003B6EF4"/>
    <w:rsid w:val="003D3EEE"/>
    <w:rsid w:val="003E5D64"/>
    <w:rsid w:val="00403149"/>
    <w:rsid w:val="004037EF"/>
    <w:rsid w:val="00405BAD"/>
    <w:rsid w:val="004113D8"/>
    <w:rsid w:val="00416463"/>
    <w:rsid w:val="00423827"/>
    <w:rsid w:val="00436B2D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3D71"/>
    <w:rsid w:val="004E77A5"/>
    <w:rsid w:val="004F1057"/>
    <w:rsid w:val="004F199F"/>
    <w:rsid w:val="005106C0"/>
    <w:rsid w:val="005247B7"/>
    <w:rsid w:val="005324B1"/>
    <w:rsid w:val="005372FA"/>
    <w:rsid w:val="00544C87"/>
    <w:rsid w:val="00547458"/>
    <w:rsid w:val="00554F91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1713"/>
    <w:rsid w:val="0062239B"/>
    <w:rsid w:val="00625B8A"/>
    <w:rsid w:val="00644D4E"/>
    <w:rsid w:val="0064568B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392D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249A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13AEC"/>
    <w:rsid w:val="00933CCA"/>
    <w:rsid w:val="0093795C"/>
    <w:rsid w:val="009411E8"/>
    <w:rsid w:val="00952C89"/>
    <w:rsid w:val="009540F4"/>
    <w:rsid w:val="00956B75"/>
    <w:rsid w:val="00976BFF"/>
    <w:rsid w:val="00986877"/>
    <w:rsid w:val="009918BB"/>
    <w:rsid w:val="009931F7"/>
    <w:rsid w:val="00994768"/>
    <w:rsid w:val="009A3F4C"/>
    <w:rsid w:val="009B4952"/>
    <w:rsid w:val="009C63EE"/>
    <w:rsid w:val="009D0878"/>
    <w:rsid w:val="009D449D"/>
    <w:rsid w:val="009E47C8"/>
    <w:rsid w:val="009E62E6"/>
    <w:rsid w:val="009E65EC"/>
    <w:rsid w:val="009F2058"/>
    <w:rsid w:val="009F391D"/>
    <w:rsid w:val="00A01257"/>
    <w:rsid w:val="00A1144C"/>
    <w:rsid w:val="00A1329C"/>
    <w:rsid w:val="00A25023"/>
    <w:rsid w:val="00A2760D"/>
    <w:rsid w:val="00A42CE4"/>
    <w:rsid w:val="00A56B81"/>
    <w:rsid w:val="00A6314E"/>
    <w:rsid w:val="00A7632C"/>
    <w:rsid w:val="00A77B4D"/>
    <w:rsid w:val="00A8052D"/>
    <w:rsid w:val="00A833C8"/>
    <w:rsid w:val="00A9077F"/>
    <w:rsid w:val="00AA04BD"/>
    <w:rsid w:val="00AA276C"/>
    <w:rsid w:val="00AA2C5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63115"/>
    <w:rsid w:val="00B763B5"/>
    <w:rsid w:val="00B90654"/>
    <w:rsid w:val="00B91175"/>
    <w:rsid w:val="00BA67B6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0275"/>
    <w:rsid w:val="00D046EF"/>
    <w:rsid w:val="00D22E33"/>
    <w:rsid w:val="00D34A91"/>
    <w:rsid w:val="00D35BBD"/>
    <w:rsid w:val="00D37FAD"/>
    <w:rsid w:val="00D5184A"/>
    <w:rsid w:val="00D5627D"/>
    <w:rsid w:val="00D6600D"/>
    <w:rsid w:val="00D70757"/>
    <w:rsid w:val="00D728D5"/>
    <w:rsid w:val="00D73C98"/>
    <w:rsid w:val="00D76DBB"/>
    <w:rsid w:val="00D77483"/>
    <w:rsid w:val="00D7797C"/>
    <w:rsid w:val="00D83EA1"/>
    <w:rsid w:val="00D85CA4"/>
    <w:rsid w:val="00DB0B61"/>
    <w:rsid w:val="00DB1D40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A06C6"/>
    <w:rsid w:val="00ED7282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859D4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6D7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BodyText">
    <w:name w:val="Body Text"/>
    <w:basedOn w:val="Normal"/>
    <w:link w:val="BodyTextChar"/>
    <w:uiPriority w:val="1"/>
    <w:qFormat/>
    <w:rsid w:val="00F859D4"/>
    <w:pPr>
      <w:widowControl w:val="0"/>
      <w:autoSpaceDE w:val="0"/>
      <w:autoSpaceDN w:val="0"/>
      <w:spacing w:before="50" w:after="0"/>
    </w:pPr>
    <w:rPr>
      <w:rFonts w:ascii="Arial" w:eastAsia="Arial" w:hAnsi="Arial" w:cs="Arial"/>
      <w:color w:val="au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859D4"/>
    <w:rPr>
      <w:rFonts w:ascii="Arial" w:eastAsia="Arial" w:hAnsi="Arial" w:cs="Arial"/>
      <w:color w:val="auto"/>
      <w:sz w:val="20"/>
      <w:szCs w:val="20"/>
    </w:rPr>
  </w:style>
  <w:style w:type="paragraph" w:styleId="ListParagraph">
    <w:name w:val="List Paragraph"/>
    <w:basedOn w:val="Normal"/>
    <w:uiPriority w:val="1"/>
    <w:qFormat/>
    <w:rsid w:val="00547458"/>
    <w:pPr>
      <w:widowControl w:val="0"/>
      <w:autoSpaceDE w:val="0"/>
      <w:autoSpaceDN w:val="0"/>
      <w:spacing w:before="50" w:after="0"/>
      <w:ind w:left="685" w:hanging="126"/>
    </w:pPr>
    <w:rPr>
      <w:rFonts w:ascii="Arial" w:eastAsia="Arial" w:hAnsi="Arial" w:cs="Arial"/>
      <w:color w:val="auto"/>
    </w:rPr>
  </w:style>
  <w:style w:type="character" w:styleId="Hyperlink">
    <w:name w:val="Hyperlink"/>
    <w:basedOn w:val="DefaultParagraphFont"/>
    <w:uiPriority w:val="99"/>
    <w:unhideWhenUsed/>
    <w:rsid w:val="0064568B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neil0904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neelma-niazi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neil0904@hotmail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%20Neil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7BFC67B2994742B110198C8E354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E34D0-7898-44F0-B6BB-758F2845D24C}"/>
      </w:docPartPr>
      <w:docPartBody>
        <w:p w:rsidR="00A06847" w:rsidRDefault="00000000">
          <w:pPr>
            <w:pStyle w:val="097BFC67B2994742B110198C8E354BA5"/>
          </w:pPr>
          <w:r w:rsidRPr="009D0878">
            <w:t>Address</w:t>
          </w:r>
        </w:p>
      </w:docPartBody>
    </w:docPart>
    <w:docPart>
      <w:docPartPr>
        <w:name w:val="15F3840CCCA34BEBB06D85A82EA3C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5713D-39EB-4F77-95A0-BB05A77416E3}"/>
      </w:docPartPr>
      <w:docPartBody>
        <w:p w:rsidR="00A06847" w:rsidRDefault="00000000">
          <w:pPr>
            <w:pStyle w:val="15F3840CCCA34BEBB06D85A82EA3C1FC"/>
          </w:pPr>
          <w:r w:rsidRPr="009D0878">
            <w:t>Phone</w:t>
          </w:r>
        </w:p>
      </w:docPartBody>
    </w:docPart>
    <w:docPart>
      <w:docPartPr>
        <w:name w:val="E98D03C0365242F9A1D58902CBD78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E5B32-2AF4-4EC9-AC08-5A30AC47CD25}"/>
      </w:docPartPr>
      <w:docPartBody>
        <w:p w:rsidR="00A06847" w:rsidRDefault="00000000">
          <w:pPr>
            <w:pStyle w:val="E98D03C0365242F9A1D58902CBD7819E"/>
          </w:pPr>
          <w:r w:rsidRPr="00D85CA4">
            <w:t>Objective</w:t>
          </w:r>
        </w:p>
      </w:docPartBody>
    </w:docPart>
    <w:docPart>
      <w:docPartPr>
        <w:name w:val="7739C1607C2D456E8DC10B6729066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B8B35-9E4A-4339-9945-AE4BE2BF53A6}"/>
      </w:docPartPr>
      <w:docPartBody>
        <w:p w:rsidR="00A06847" w:rsidRDefault="00000000">
          <w:pPr>
            <w:pStyle w:val="7739C1607C2D456E8DC10B67290669F0"/>
          </w:pPr>
          <w:r w:rsidRPr="00565B06">
            <w:t>Education</w:t>
          </w:r>
        </w:p>
      </w:docPartBody>
    </w:docPart>
    <w:docPart>
      <w:docPartPr>
        <w:name w:val="931A35B17EF04A3DB22066BC63A38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BB39F-7805-46EA-BE0B-E7BC99E799C3}"/>
      </w:docPartPr>
      <w:docPartBody>
        <w:p w:rsidR="00A06847" w:rsidRDefault="00000000">
          <w:pPr>
            <w:pStyle w:val="931A35B17EF04A3DB22066BC63A3816A"/>
          </w:pPr>
          <w:r w:rsidRPr="00565B06">
            <w:t>Experience</w:t>
          </w:r>
        </w:p>
      </w:docPartBody>
    </w:docPart>
    <w:docPart>
      <w:docPartPr>
        <w:name w:val="422257C991304960B5D2180222D54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A9852-F2FF-45D0-AE41-F58301CA4AE0}"/>
      </w:docPartPr>
      <w:docPartBody>
        <w:p w:rsidR="00A06847" w:rsidRDefault="002C2D9B" w:rsidP="002C2D9B">
          <w:pPr>
            <w:pStyle w:val="422257C991304960B5D2180222D541A7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9B"/>
    <w:rsid w:val="002C2D9B"/>
    <w:rsid w:val="002E2B3F"/>
    <w:rsid w:val="003041AB"/>
    <w:rsid w:val="00312C1B"/>
    <w:rsid w:val="00427496"/>
    <w:rsid w:val="0053608E"/>
    <w:rsid w:val="00593D29"/>
    <w:rsid w:val="007911F5"/>
    <w:rsid w:val="00A06847"/>
    <w:rsid w:val="00AF1E10"/>
    <w:rsid w:val="00BB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7BFC67B2994742B110198C8E354BA5">
    <w:name w:val="097BFC67B2994742B110198C8E354BA5"/>
  </w:style>
  <w:style w:type="paragraph" w:customStyle="1" w:styleId="15F3840CCCA34BEBB06D85A82EA3C1FC">
    <w:name w:val="15F3840CCCA34BEBB06D85A82EA3C1FC"/>
  </w:style>
  <w:style w:type="paragraph" w:customStyle="1" w:styleId="E98D03C0365242F9A1D58902CBD7819E">
    <w:name w:val="E98D03C0365242F9A1D58902CBD7819E"/>
  </w:style>
  <w:style w:type="paragraph" w:customStyle="1" w:styleId="7739C1607C2D456E8DC10B67290669F0">
    <w:name w:val="7739C1607C2D456E8DC10B67290669F0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31A35B17EF04A3DB22066BC63A3816A">
    <w:name w:val="931A35B17EF04A3DB22066BC63A3816A"/>
  </w:style>
  <w:style w:type="paragraph" w:customStyle="1" w:styleId="422257C991304960B5D2180222D541A7">
    <w:name w:val="422257C991304960B5D2180222D541A7"/>
    <w:rsid w:val="002C2D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A-71, Sector Y-1, Gulshan-e-Maymar, Karachi, 75340</CompanyAddress>
  <CompanyPhone>+92 334 1324251</CompanyPhone>
  <CompanyFax/>
  <CompanyEmail>shneil0904@hotmail.com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https://www.linkedin.com/in/neelma-niazi/</cp:keywords>
  <dc:description/>
  <cp:lastModifiedBy/>
  <cp:revision>1</cp:revision>
  <dcterms:created xsi:type="dcterms:W3CDTF">2022-10-05T09:27:00Z</dcterms:created>
  <dcterms:modified xsi:type="dcterms:W3CDTF">2022-10-16T18:37:00Z</dcterms:modified>
  <cp:category/>
  <cp:contentStatus>https://github.com/neil0904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